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150BD" w14:textId="77777777" w:rsidR="00880A2D" w:rsidRDefault="00880A2D" w:rsidP="00F66707">
      <w:pPr>
        <w:spacing w:line="240" w:lineRule="atLeast"/>
        <w:jc w:val="center"/>
      </w:pPr>
    </w:p>
    <w:p w14:paraId="444353BA" w14:textId="77777777" w:rsidR="00880A2D" w:rsidRDefault="00880A2D" w:rsidP="00F66707">
      <w:pPr>
        <w:jc w:val="center"/>
      </w:pPr>
      <w:r>
        <w:t>&lt;</w:t>
      </w:r>
      <w:r w:rsidRPr="00880A2D">
        <w:rPr>
          <w:caps/>
        </w:rPr>
        <w:t>Title of Dissertation, Centered</w:t>
      </w:r>
      <w:r>
        <w:rPr>
          <w:caps/>
        </w:rPr>
        <w:t>,</w:t>
      </w:r>
      <w:r w:rsidRPr="00880A2D">
        <w:rPr>
          <w:caps/>
        </w:rPr>
        <w:t xml:space="preserve"> in All Cap</w:t>
      </w:r>
      <w:r w:rsidR="008D2336">
        <w:rPr>
          <w:caps/>
        </w:rPr>
        <w:t>ITAL LETTERS</w:t>
      </w:r>
      <w:r>
        <w:rPr>
          <w:caps/>
        </w:rPr>
        <w:t xml:space="preserve">, </w:t>
      </w:r>
      <w:r w:rsidR="008D2336">
        <w:rPr>
          <w:caps/>
        </w:rPr>
        <w:br/>
      </w:r>
      <w:r w:rsidRPr="00880A2D">
        <w:rPr>
          <w:caps/>
        </w:rPr>
        <w:t xml:space="preserve">Double-Spaced and </w:t>
      </w:r>
      <w:r>
        <w:rPr>
          <w:caps/>
        </w:rPr>
        <w:t xml:space="preserve">in Inverted Pyramid form </w:t>
      </w:r>
      <w:r w:rsidR="008D2336">
        <w:rPr>
          <w:caps/>
        </w:rPr>
        <w:br/>
      </w:r>
      <w:r>
        <w:rPr>
          <w:caps/>
        </w:rPr>
        <w:t xml:space="preserve">if more than one line </w:t>
      </w:r>
      <w:r>
        <w:t>&gt;</w:t>
      </w:r>
    </w:p>
    <w:p w14:paraId="65EFE414" w14:textId="77777777" w:rsidR="00880A2D" w:rsidRDefault="00880A2D" w:rsidP="00F66707">
      <w:pPr>
        <w:spacing w:line="240" w:lineRule="atLeast"/>
        <w:jc w:val="center"/>
      </w:pPr>
    </w:p>
    <w:p w14:paraId="3F0DC77B" w14:textId="77777777" w:rsidR="00880A2D" w:rsidRDefault="00880A2D" w:rsidP="00F66707">
      <w:pPr>
        <w:spacing w:line="240" w:lineRule="atLeast"/>
        <w:jc w:val="center"/>
      </w:pPr>
    </w:p>
    <w:p w14:paraId="0EAA88F6" w14:textId="77777777" w:rsidR="00880A2D" w:rsidRDefault="00880A2D" w:rsidP="00F66707">
      <w:pPr>
        <w:spacing w:line="240" w:lineRule="atLeast"/>
        <w:jc w:val="center"/>
      </w:pPr>
      <w:r>
        <w:t>by</w:t>
      </w:r>
    </w:p>
    <w:p w14:paraId="3F54FF96" w14:textId="77777777" w:rsidR="00880A2D" w:rsidRDefault="00880A2D" w:rsidP="00F66707">
      <w:pPr>
        <w:spacing w:line="240" w:lineRule="atLeast"/>
        <w:jc w:val="center"/>
      </w:pPr>
    </w:p>
    <w:p w14:paraId="3ADDFC80" w14:textId="77777777" w:rsidR="00880A2D" w:rsidRDefault="00880A2D" w:rsidP="00F66707">
      <w:pPr>
        <w:spacing w:line="240" w:lineRule="atLeast"/>
        <w:jc w:val="center"/>
      </w:pPr>
    </w:p>
    <w:p w14:paraId="712CA0A0" w14:textId="77777777" w:rsidR="00880A2D" w:rsidRDefault="00880A2D" w:rsidP="00F66707">
      <w:pPr>
        <w:spacing w:line="240" w:lineRule="atLeast"/>
        <w:jc w:val="center"/>
      </w:pPr>
    </w:p>
    <w:p w14:paraId="581B0A11" w14:textId="77777777" w:rsidR="00880A2D" w:rsidRDefault="00880A2D" w:rsidP="00F66707">
      <w:pPr>
        <w:spacing w:line="240" w:lineRule="atLeast"/>
        <w:jc w:val="center"/>
      </w:pPr>
      <w:r>
        <w:t>&lt;Student’s full official name, previous degree(s) abbr</w:t>
      </w:r>
      <w:r w:rsidR="00F27470">
        <w:t>eviated</w:t>
      </w:r>
      <w:r>
        <w:t>&gt;</w:t>
      </w:r>
    </w:p>
    <w:p w14:paraId="205E1667" w14:textId="77777777" w:rsidR="00880A2D" w:rsidRDefault="00880A2D" w:rsidP="00F66707">
      <w:pPr>
        <w:spacing w:line="240" w:lineRule="atLeast"/>
        <w:jc w:val="center"/>
      </w:pPr>
    </w:p>
    <w:p w14:paraId="548E3A4B" w14:textId="77777777" w:rsidR="00880A2D" w:rsidRDefault="00880A2D" w:rsidP="00F66707">
      <w:pPr>
        <w:spacing w:line="240" w:lineRule="atLeast"/>
        <w:jc w:val="center"/>
      </w:pPr>
    </w:p>
    <w:p w14:paraId="6F5F3705" w14:textId="77777777" w:rsidR="008D2336" w:rsidRDefault="008D2336" w:rsidP="00F66707">
      <w:pPr>
        <w:spacing w:line="240" w:lineRule="atLeast"/>
        <w:jc w:val="center"/>
      </w:pPr>
    </w:p>
    <w:p w14:paraId="32CEAA9C" w14:textId="77777777" w:rsidR="00880A2D" w:rsidRDefault="00880A2D" w:rsidP="00F66707">
      <w:pPr>
        <w:spacing w:line="240" w:lineRule="atLeast"/>
        <w:jc w:val="center"/>
      </w:pPr>
    </w:p>
    <w:p w14:paraId="3D73FCD0" w14:textId="77777777" w:rsidR="00880A2D" w:rsidRDefault="00880A2D" w:rsidP="00F66707">
      <w:pPr>
        <w:spacing w:line="240" w:lineRule="atLeast"/>
        <w:jc w:val="center"/>
      </w:pPr>
    </w:p>
    <w:p w14:paraId="25B67EBF" w14:textId="77777777" w:rsidR="00880A2D" w:rsidRDefault="00880A2D" w:rsidP="00F66707">
      <w:pPr>
        <w:spacing w:line="240" w:lineRule="atLeast"/>
        <w:jc w:val="center"/>
      </w:pPr>
      <w:r>
        <w:t>DISSERTATION</w:t>
      </w:r>
    </w:p>
    <w:p w14:paraId="4252CC2E" w14:textId="44826307" w:rsidR="0070444C" w:rsidRDefault="00880A2D" w:rsidP="0070444C">
      <w:pPr>
        <w:jc w:val="center"/>
      </w:pPr>
      <w:r>
        <w:t xml:space="preserve">Presented to the </w:t>
      </w:r>
      <w:r w:rsidR="0070444C" w:rsidRPr="0070444C">
        <w:t>Swiss School of Business and Management</w:t>
      </w:r>
      <w:r w:rsidR="0070444C">
        <w:t xml:space="preserve"> Geneva</w:t>
      </w:r>
    </w:p>
    <w:p w14:paraId="2B018820" w14:textId="234C5482" w:rsidR="00880A2D" w:rsidRDefault="00880A2D" w:rsidP="0070444C">
      <w:pPr>
        <w:jc w:val="center"/>
      </w:pPr>
      <w:r>
        <w:t>In Partial Fulfillment</w:t>
      </w:r>
    </w:p>
    <w:p w14:paraId="74CFF9FB" w14:textId="77777777" w:rsidR="00880A2D" w:rsidRDefault="00880A2D" w:rsidP="00F66707">
      <w:pPr>
        <w:jc w:val="center"/>
      </w:pPr>
      <w:r>
        <w:t>Of the Requirements</w:t>
      </w:r>
    </w:p>
    <w:p w14:paraId="69B60186" w14:textId="77777777" w:rsidR="00880A2D" w:rsidRDefault="00880A2D" w:rsidP="00F66707">
      <w:pPr>
        <w:jc w:val="center"/>
      </w:pPr>
      <w:r>
        <w:t>For the Degree</w:t>
      </w:r>
    </w:p>
    <w:p w14:paraId="06656EE4" w14:textId="77777777" w:rsidR="00880A2D" w:rsidRDefault="00880A2D" w:rsidP="00F66707">
      <w:pPr>
        <w:spacing w:line="240" w:lineRule="atLeast"/>
        <w:jc w:val="center"/>
      </w:pPr>
    </w:p>
    <w:p w14:paraId="7C5BC1F1" w14:textId="77777777" w:rsidR="00880A2D" w:rsidRDefault="00880A2D" w:rsidP="00F66707">
      <w:pPr>
        <w:spacing w:line="240" w:lineRule="atLeast"/>
        <w:jc w:val="center"/>
      </w:pPr>
    </w:p>
    <w:p w14:paraId="7E196F50" w14:textId="18FDB051" w:rsidR="00880A2D" w:rsidRDefault="00880A2D" w:rsidP="0070444C">
      <w:pPr>
        <w:spacing w:line="240" w:lineRule="atLeast"/>
        <w:jc w:val="center"/>
      </w:pPr>
      <w:r>
        <w:t xml:space="preserve">DOCTOR OF </w:t>
      </w:r>
      <w:r w:rsidR="0070444C">
        <w:t>BUSINESS ADMINISTRATION</w:t>
      </w:r>
    </w:p>
    <w:p w14:paraId="30D050DE" w14:textId="77777777" w:rsidR="00880A2D" w:rsidRDefault="00880A2D" w:rsidP="00F66707">
      <w:pPr>
        <w:spacing w:line="240" w:lineRule="atLeast"/>
        <w:jc w:val="center"/>
      </w:pPr>
    </w:p>
    <w:p w14:paraId="42BB116A" w14:textId="77777777" w:rsidR="00880A2D" w:rsidRDefault="00880A2D" w:rsidP="00F66707">
      <w:pPr>
        <w:spacing w:line="240" w:lineRule="atLeast"/>
        <w:jc w:val="center"/>
      </w:pPr>
    </w:p>
    <w:p w14:paraId="1D97F543" w14:textId="77777777" w:rsidR="00880A2D" w:rsidRDefault="00880A2D" w:rsidP="00F66707">
      <w:pPr>
        <w:spacing w:line="240" w:lineRule="atLeast"/>
        <w:jc w:val="center"/>
      </w:pPr>
    </w:p>
    <w:p w14:paraId="69A8D870" w14:textId="77777777" w:rsidR="00D02AB2" w:rsidRDefault="00D02AB2" w:rsidP="00F66707">
      <w:pPr>
        <w:spacing w:line="240" w:lineRule="atLeast"/>
        <w:jc w:val="center"/>
      </w:pPr>
    </w:p>
    <w:p w14:paraId="0D843D5F" w14:textId="32512E96" w:rsidR="00880A2D" w:rsidRDefault="0070444C" w:rsidP="00F66707">
      <w:pPr>
        <w:spacing w:line="240" w:lineRule="atLeast"/>
        <w:jc w:val="center"/>
      </w:pPr>
      <w:r>
        <w:t>SWISS SCHOOL OF BUSINESS AND MANAGEMENT GENEVA</w:t>
      </w:r>
    </w:p>
    <w:p w14:paraId="25332295" w14:textId="77777777" w:rsidR="00880A2D" w:rsidRDefault="00880A2D" w:rsidP="00F66707">
      <w:pPr>
        <w:spacing w:line="240" w:lineRule="atLeast"/>
        <w:jc w:val="center"/>
      </w:pPr>
    </w:p>
    <w:p w14:paraId="35C26307" w14:textId="77777777" w:rsidR="00880A2D" w:rsidRDefault="00880A2D" w:rsidP="00F66707">
      <w:pPr>
        <w:spacing w:line="240" w:lineRule="atLeast"/>
        <w:jc w:val="center"/>
      </w:pPr>
      <w:r>
        <w:t>&lt;MONTH OF GRADUATION, YEAR&gt;</w:t>
      </w:r>
    </w:p>
    <w:p w14:paraId="7D5DE685" w14:textId="77777777" w:rsidR="00880A2D" w:rsidRDefault="00880A2D" w:rsidP="00F66707">
      <w:pPr>
        <w:spacing w:line="240" w:lineRule="atLeast"/>
        <w:jc w:val="center"/>
      </w:pPr>
    </w:p>
    <w:p w14:paraId="16617A80" w14:textId="77777777" w:rsidR="00F3130C" w:rsidRDefault="00F3130C">
      <w:pPr>
        <w:spacing w:after="160" w:line="259" w:lineRule="auto"/>
      </w:pPr>
      <w:r>
        <w:br w:type="page"/>
      </w:r>
    </w:p>
    <w:p w14:paraId="34A52F7B" w14:textId="77777777" w:rsidR="00880A2D" w:rsidRDefault="00880A2D" w:rsidP="00F66707">
      <w:pPr>
        <w:spacing w:line="240" w:lineRule="atLeast"/>
        <w:jc w:val="center"/>
      </w:pPr>
    </w:p>
    <w:p w14:paraId="401B5741" w14:textId="77777777" w:rsidR="00880A2D" w:rsidRDefault="00880A2D" w:rsidP="00F66707">
      <w:pPr>
        <w:spacing w:line="240" w:lineRule="atLeast"/>
        <w:jc w:val="center"/>
      </w:pPr>
    </w:p>
    <w:p w14:paraId="73EF1CB8" w14:textId="77777777" w:rsidR="00880A2D" w:rsidRDefault="00880A2D" w:rsidP="00F66707">
      <w:pPr>
        <w:jc w:val="center"/>
      </w:pPr>
      <w:r>
        <w:t>&lt;</w:t>
      </w:r>
      <w:r w:rsidRPr="00880A2D">
        <w:rPr>
          <w:caps/>
        </w:rPr>
        <w:t>Title of Dissertation, Centered</w:t>
      </w:r>
      <w:r>
        <w:rPr>
          <w:caps/>
        </w:rPr>
        <w:t>,</w:t>
      </w:r>
      <w:r w:rsidR="008D2336">
        <w:rPr>
          <w:caps/>
        </w:rPr>
        <w:t xml:space="preserve"> in All CapITAL LETTERS</w:t>
      </w:r>
      <w:r>
        <w:rPr>
          <w:caps/>
        </w:rPr>
        <w:t xml:space="preserve">, </w:t>
      </w:r>
      <w:r w:rsidR="008D2336">
        <w:rPr>
          <w:caps/>
        </w:rPr>
        <w:br/>
      </w:r>
      <w:r w:rsidRPr="00880A2D">
        <w:rPr>
          <w:caps/>
        </w:rPr>
        <w:t xml:space="preserve">Double-Spaced and </w:t>
      </w:r>
      <w:r>
        <w:rPr>
          <w:caps/>
        </w:rPr>
        <w:t xml:space="preserve">in Inverted Pyramid form </w:t>
      </w:r>
      <w:r w:rsidR="008D2336">
        <w:rPr>
          <w:caps/>
        </w:rPr>
        <w:br/>
      </w:r>
      <w:r>
        <w:rPr>
          <w:caps/>
        </w:rPr>
        <w:t xml:space="preserve">if more than one line </w:t>
      </w:r>
      <w:r>
        <w:t>&gt;</w:t>
      </w:r>
    </w:p>
    <w:p w14:paraId="372DC351" w14:textId="77777777" w:rsidR="00880A2D" w:rsidRDefault="00880A2D" w:rsidP="00F66707">
      <w:pPr>
        <w:spacing w:line="240" w:lineRule="atLeast"/>
        <w:jc w:val="center"/>
      </w:pPr>
    </w:p>
    <w:p w14:paraId="71AAD9A8" w14:textId="77777777" w:rsidR="00880A2D" w:rsidRDefault="00880A2D" w:rsidP="00F66707">
      <w:pPr>
        <w:spacing w:line="240" w:lineRule="atLeast"/>
        <w:jc w:val="center"/>
      </w:pPr>
      <w:r>
        <w:t>by</w:t>
      </w:r>
    </w:p>
    <w:p w14:paraId="426CFD10" w14:textId="77777777" w:rsidR="00880A2D" w:rsidRDefault="00880A2D" w:rsidP="00F66707">
      <w:pPr>
        <w:spacing w:line="240" w:lineRule="atLeast"/>
        <w:jc w:val="center"/>
      </w:pPr>
    </w:p>
    <w:p w14:paraId="6A35328A" w14:textId="77777777" w:rsidR="00880A2D" w:rsidRDefault="008D2336" w:rsidP="00F66707">
      <w:pPr>
        <w:spacing w:line="240" w:lineRule="atLeast"/>
        <w:jc w:val="center"/>
      </w:pPr>
      <w:r>
        <w:t>&lt;Student’s full official name</w:t>
      </w:r>
      <w:r w:rsidR="00880A2D">
        <w:t>&gt;</w:t>
      </w:r>
    </w:p>
    <w:p w14:paraId="15E0CF46" w14:textId="77777777" w:rsidR="00880A2D" w:rsidRPr="00880A2D" w:rsidRDefault="00880A2D" w:rsidP="00F66707">
      <w:pPr>
        <w:spacing w:line="240" w:lineRule="auto"/>
        <w:jc w:val="center"/>
        <w:rPr>
          <w:szCs w:val="18"/>
        </w:rPr>
      </w:pPr>
    </w:p>
    <w:p w14:paraId="6C7C5C8F" w14:textId="77777777" w:rsidR="00880A2D" w:rsidRPr="00880A2D" w:rsidRDefault="00880A2D" w:rsidP="00F66707">
      <w:pPr>
        <w:spacing w:line="240" w:lineRule="auto"/>
        <w:jc w:val="center"/>
        <w:rPr>
          <w:szCs w:val="18"/>
        </w:rPr>
      </w:pPr>
    </w:p>
    <w:p w14:paraId="79F7D9A0" w14:textId="77777777" w:rsidR="00880A2D" w:rsidRPr="00880A2D" w:rsidRDefault="00880A2D" w:rsidP="00F66707">
      <w:pPr>
        <w:spacing w:line="240" w:lineRule="auto"/>
        <w:jc w:val="center"/>
        <w:rPr>
          <w:szCs w:val="18"/>
        </w:rPr>
      </w:pPr>
    </w:p>
    <w:p w14:paraId="3464BCBF" w14:textId="77777777" w:rsidR="00880A2D" w:rsidRPr="00880A2D" w:rsidRDefault="00880A2D" w:rsidP="00F66707">
      <w:pPr>
        <w:spacing w:line="240" w:lineRule="auto"/>
        <w:jc w:val="center"/>
        <w:rPr>
          <w:szCs w:val="18"/>
        </w:rPr>
      </w:pPr>
    </w:p>
    <w:p w14:paraId="17A9BB57" w14:textId="77777777" w:rsidR="00880A2D" w:rsidRDefault="00880A2D" w:rsidP="00F66707">
      <w:pPr>
        <w:spacing w:line="240" w:lineRule="auto"/>
        <w:jc w:val="center"/>
        <w:rPr>
          <w:szCs w:val="18"/>
        </w:rPr>
      </w:pPr>
    </w:p>
    <w:p w14:paraId="6584A4D0" w14:textId="77777777" w:rsidR="00880A2D" w:rsidRDefault="00880A2D" w:rsidP="00F66707">
      <w:pPr>
        <w:spacing w:line="240" w:lineRule="auto"/>
        <w:jc w:val="center"/>
        <w:rPr>
          <w:szCs w:val="18"/>
        </w:rPr>
      </w:pPr>
    </w:p>
    <w:p w14:paraId="2CB39FD9" w14:textId="77777777" w:rsidR="00880A2D" w:rsidRDefault="00880A2D" w:rsidP="00F66707">
      <w:pPr>
        <w:spacing w:line="240" w:lineRule="auto"/>
        <w:jc w:val="center"/>
        <w:rPr>
          <w:szCs w:val="18"/>
        </w:rPr>
      </w:pPr>
    </w:p>
    <w:p w14:paraId="02080AF9" w14:textId="77777777" w:rsidR="00880A2D" w:rsidRPr="00880A2D" w:rsidRDefault="00880A2D" w:rsidP="004844F3">
      <w:pPr>
        <w:spacing w:line="240" w:lineRule="auto"/>
        <w:ind w:left="2880" w:firstLine="720"/>
        <w:rPr>
          <w:szCs w:val="18"/>
        </w:rPr>
      </w:pPr>
      <w:r w:rsidRPr="00880A2D">
        <w:rPr>
          <w:szCs w:val="18"/>
        </w:rPr>
        <w:t>APPROVED BY</w:t>
      </w:r>
    </w:p>
    <w:p w14:paraId="09999C58" w14:textId="77777777" w:rsidR="00880A2D" w:rsidRPr="00880A2D" w:rsidRDefault="00880A2D" w:rsidP="00F66707">
      <w:pPr>
        <w:spacing w:line="240" w:lineRule="auto"/>
        <w:ind w:left="2880"/>
        <w:rPr>
          <w:szCs w:val="18"/>
        </w:rPr>
      </w:pPr>
    </w:p>
    <w:p w14:paraId="650FA40D"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t>__________________________________________</w:t>
      </w:r>
    </w:p>
    <w:p w14:paraId="24156D84"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r>
      <w:r>
        <w:rPr>
          <w:szCs w:val="18"/>
        </w:rPr>
        <w:t>&lt;Chair’s Name</w:t>
      </w:r>
      <w:r w:rsidR="007F12E1">
        <w:rPr>
          <w:szCs w:val="18"/>
        </w:rPr>
        <w:t>, Degree</w:t>
      </w:r>
      <w:r>
        <w:rPr>
          <w:szCs w:val="18"/>
        </w:rPr>
        <w:t>&gt;</w:t>
      </w:r>
      <w:r w:rsidRPr="00880A2D">
        <w:rPr>
          <w:szCs w:val="18"/>
        </w:rPr>
        <w:t>, Chair</w:t>
      </w:r>
    </w:p>
    <w:p w14:paraId="65173399" w14:textId="77777777" w:rsidR="00880A2D" w:rsidRPr="00880A2D" w:rsidRDefault="00880A2D" w:rsidP="00F66707">
      <w:pPr>
        <w:spacing w:line="240" w:lineRule="auto"/>
        <w:rPr>
          <w:szCs w:val="18"/>
        </w:rPr>
      </w:pPr>
    </w:p>
    <w:p w14:paraId="46235BD5"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t>__________________________________________</w:t>
      </w:r>
    </w:p>
    <w:p w14:paraId="5586DFC2"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r>
      <w:r>
        <w:rPr>
          <w:szCs w:val="18"/>
        </w:rPr>
        <w:t>&lt;Member’s Name</w:t>
      </w:r>
      <w:r w:rsidR="007F12E1">
        <w:rPr>
          <w:szCs w:val="18"/>
        </w:rPr>
        <w:t>, Degree</w:t>
      </w:r>
      <w:r>
        <w:rPr>
          <w:szCs w:val="18"/>
        </w:rPr>
        <w:t>&gt;</w:t>
      </w:r>
      <w:r w:rsidRPr="00880A2D">
        <w:rPr>
          <w:szCs w:val="18"/>
        </w:rPr>
        <w:t>, Committee Member</w:t>
      </w:r>
    </w:p>
    <w:p w14:paraId="3242E61A" w14:textId="77777777" w:rsidR="00880A2D" w:rsidRPr="00880A2D" w:rsidRDefault="00880A2D" w:rsidP="00F66707">
      <w:pPr>
        <w:spacing w:line="240" w:lineRule="auto"/>
        <w:rPr>
          <w:szCs w:val="18"/>
        </w:rPr>
      </w:pPr>
    </w:p>
    <w:p w14:paraId="4B823801"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t>__________________________________________</w:t>
      </w:r>
    </w:p>
    <w:p w14:paraId="5DAB5FEB" w14:textId="77777777" w:rsidR="00880A2D" w:rsidRPr="00880A2D" w:rsidRDefault="00880A2D" w:rsidP="00F66707">
      <w:pPr>
        <w:spacing w:line="240" w:lineRule="auto"/>
        <w:rPr>
          <w:szCs w:val="18"/>
        </w:rPr>
      </w:pPr>
      <w:r w:rsidRPr="00880A2D">
        <w:rPr>
          <w:szCs w:val="18"/>
        </w:rPr>
        <w:tab/>
      </w:r>
      <w:r w:rsidRPr="00880A2D">
        <w:rPr>
          <w:szCs w:val="18"/>
        </w:rPr>
        <w:tab/>
      </w:r>
      <w:r w:rsidRPr="00880A2D">
        <w:rPr>
          <w:szCs w:val="18"/>
        </w:rPr>
        <w:tab/>
      </w:r>
      <w:r w:rsidRPr="00880A2D">
        <w:rPr>
          <w:szCs w:val="18"/>
        </w:rPr>
        <w:tab/>
      </w:r>
      <w:r w:rsidRPr="00880A2D">
        <w:rPr>
          <w:szCs w:val="18"/>
        </w:rPr>
        <w:tab/>
      </w:r>
      <w:r>
        <w:rPr>
          <w:szCs w:val="18"/>
        </w:rPr>
        <w:t>&lt;Member’s Name</w:t>
      </w:r>
      <w:r w:rsidR="007F12E1">
        <w:rPr>
          <w:szCs w:val="18"/>
        </w:rPr>
        <w:t>, Degree</w:t>
      </w:r>
      <w:r>
        <w:rPr>
          <w:szCs w:val="18"/>
        </w:rPr>
        <w:t>&gt;</w:t>
      </w:r>
      <w:r w:rsidRPr="00880A2D">
        <w:rPr>
          <w:szCs w:val="18"/>
        </w:rPr>
        <w:t>, Committee Member</w:t>
      </w:r>
    </w:p>
    <w:p w14:paraId="128BA73F" w14:textId="77777777" w:rsidR="00880A2D" w:rsidRPr="00880A2D" w:rsidRDefault="00880A2D" w:rsidP="00F66707">
      <w:pPr>
        <w:spacing w:line="240" w:lineRule="auto"/>
        <w:rPr>
          <w:szCs w:val="18"/>
        </w:rPr>
      </w:pPr>
    </w:p>
    <w:p w14:paraId="34EAE429" w14:textId="77777777" w:rsidR="00880A2D" w:rsidRPr="00880A2D" w:rsidRDefault="00880A2D" w:rsidP="00F66707">
      <w:pPr>
        <w:spacing w:line="240" w:lineRule="auto"/>
        <w:rPr>
          <w:szCs w:val="18"/>
        </w:rPr>
      </w:pPr>
    </w:p>
    <w:p w14:paraId="323FB8A9" w14:textId="77777777" w:rsidR="00880A2D" w:rsidRPr="00880A2D" w:rsidRDefault="00880A2D" w:rsidP="00F66707">
      <w:pPr>
        <w:spacing w:line="240" w:lineRule="auto"/>
        <w:rPr>
          <w:szCs w:val="18"/>
        </w:rPr>
      </w:pPr>
    </w:p>
    <w:p w14:paraId="519BF4F9" w14:textId="77777777" w:rsidR="00880A2D" w:rsidRPr="00880A2D" w:rsidRDefault="00880A2D" w:rsidP="00F66707">
      <w:pPr>
        <w:spacing w:line="240" w:lineRule="auto"/>
        <w:rPr>
          <w:szCs w:val="18"/>
        </w:rPr>
      </w:pPr>
    </w:p>
    <w:p w14:paraId="6711DC88" w14:textId="6F74EE01" w:rsidR="00880A2D" w:rsidRPr="00880A2D" w:rsidRDefault="00880A2D" w:rsidP="00F66707">
      <w:pPr>
        <w:spacing w:line="240" w:lineRule="auto"/>
        <w:rPr>
          <w:szCs w:val="18"/>
        </w:rPr>
      </w:pPr>
      <w:r w:rsidRPr="00880A2D">
        <w:rPr>
          <w:szCs w:val="18"/>
        </w:rPr>
        <w:t>RECEIVED</w:t>
      </w:r>
      <w:r w:rsidR="00D1014C">
        <w:rPr>
          <w:szCs w:val="18"/>
        </w:rPr>
        <w:t>/</w:t>
      </w:r>
      <w:r w:rsidR="008B6A41">
        <w:rPr>
          <w:szCs w:val="18"/>
        </w:rPr>
        <w:t>APPROVED</w:t>
      </w:r>
      <w:r w:rsidRPr="00880A2D">
        <w:rPr>
          <w:szCs w:val="18"/>
        </w:rPr>
        <w:t xml:space="preserve"> BY:</w:t>
      </w:r>
    </w:p>
    <w:p w14:paraId="334632B6" w14:textId="77777777" w:rsidR="00880A2D" w:rsidRPr="00880A2D" w:rsidRDefault="00880A2D" w:rsidP="00F66707">
      <w:pPr>
        <w:spacing w:line="240" w:lineRule="auto"/>
        <w:rPr>
          <w:szCs w:val="18"/>
        </w:rPr>
      </w:pPr>
    </w:p>
    <w:p w14:paraId="271439C6" w14:textId="77777777" w:rsidR="00880A2D" w:rsidRPr="00880A2D" w:rsidRDefault="00880A2D" w:rsidP="00F66707">
      <w:pPr>
        <w:spacing w:line="240" w:lineRule="auto"/>
        <w:rPr>
          <w:szCs w:val="18"/>
        </w:rPr>
      </w:pPr>
    </w:p>
    <w:p w14:paraId="4DF9299C" w14:textId="77777777" w:rsidR="00880A2D" w:rsidRPr="00880A2D" w:rsidRDefault="00880A2D" w:rsidP="00F66707">
      <w:pPr>
        <w:spacing w:line="240" w:lineRule="auto"/>
        <w:rPr>
          <w:szCs w:val="18"/>
          <w:u w:val="single"/>
        </w:rPr>
      </w:pPr>
      <w:r w:rsidRPr="00880A2D">
        <w:rPr>
          <w:szCs w:val="18"/>
          <w:u w:val="single"/>
        </w:rPr>
        <w:tab/>
      </w:r>
      <w:r w:rsidRPr="00880A2D">
        <w:rPr>
          <w:szCs w:val="18"/>
          <w:u w:val="single"/>
        </w:rPr>
        <w:tab/>
      </w:r>
      <w:r w:rsidRPr="00880A2D">
        <w:rPr>
          <w:szCs w:val="18"/>
          <w:u w:val="single"/>
        </w:rPr>
        <w:tab/>
      </w:r>
      <w:r w:rsidRPr="00880A2D">
        <w:rPr>
          <w:szCs w:val="18"/>
          <w:u w:val="single"/>
        </w:rPr>
        <w:tab/>
      </w:r>
      <w:r w:rsidRPr="00880A2D">
        <w:rPr>
          <w:szCs w:val="18"/>
          <w:u w:val="single"/>
        </w:rPr>
        <w:tab/>
      </w:r>
      <w:r w:rsidRPr="00880A2D">
        <w:rPr>
          <w:szCs w:val="18"/>
          <w:u w:val="single"/>
        </w:rPr>
        <w:tab/>
      </w:r>
      <w:r w:rsidRPr="00880A2D">
        <w:rPr>
          <w:szCs w:val="18"/>
          <w:u w:val="single"/>
        </w:rPr>
        <w:tab/>
      </w:r>
    </w:p>
    <w:p w14:paraId="6ABE26DA" w14:textId="77777777" w:rsidR="00880A2D" w:rsidRPr="00880A2D" w:rsidRDefault="0095187E" w:rsidP="00F66707">
      <w:pPr>
        <w:spacing w:line="240" w:lineRule="auto"/>
        <w:rPr>
          <w:szCs w:val="18"/>
        </w:rPr>
      </w:pPr>
      <w:r>
        <w:rPr>
          <w:szCs w:val="18"/>
        </w:rPr>
        <w:t xml:space="preserve">&lt;Associate Dean’s Name, </w:t>
      </w:r>
      <w:r w:rsidR="007F12E1">
        <w:rPr>
          <w:szCs w:val="18"/>
        </w:rPr>
        <w:t>Degree</w:t>
      </w:r>
      <w:r>
        <w:rPr>
          <w:szCs w:val="18"/>
        </w:rPr>
        <w:t>&gt;</w:t>
      </w:r>
      <w:r w:rsidR="00880A2D" w:rsidRPr="00880A2D">
        <w:rPr>
          <w:szCs w:val="18"/>
        </w:rPr>
        <w:t>, Associate Dean</w:t>
      </w:r>
    </w:p>
    <w:p w14:paraId="1BE56997" w14:textId="77777777" w:rsidR="00880A2D" w:rsidRPr="00880A2D" w:rsidRDefault="00880A2D" w:rsidP="00F66707">
      <w:pPr>
        <w:spacing w:line="240" w:lineRule="auto"/>
        <w:rPr>
          <w:szCs w:val="18"/>
        </w:rPr>
      </w:pPr>
    </w:p>
    <w:p w14:paraId="4B108B04" w14:textId="77777777" w:rsidR="00880A2D" w:rsidRPr="00880A2D" w:rsidRDefault="00880A2D" w:rsidP="00F66707">
      <w:pPr>
        <w:spacing w:line="240" w:lineRule="auto"/>
        <w:rPr>
          <w:szCs w:val="18"/>
        </w:rPr>
      </w:pPr>
    </w:p>
    <w:p w14:paraId="33B2F21D" w14:textId="77777777" w:rsidR="007F12E1" w:rsidRDefault="007F12E1">
      <w:pPr>
        <w:spacing w:after="160" w:line="259" w:lineRule="auto"/>
        <w:rPr>
          <w:b/>
          <w:szCs w:val="18"/>
        </w:rPr>
      </w:pPr>
      <w:r>
        <w:rPr>
          <w:b/>
          <w:szCs w:val="18"/>
        </w:rPr>
        <w:br w:type="page"/>
      </w:r>
    </w:p>
    <w:p w14:paraId="72FF1B2C" w14:textId="77777777" w:rsidR="00880A2D" w:rsidRDefault="00880A2D" w:rsidP="00F66707">
      <w:pPr>
        <w:spacing w:line="240" w:lineRule="auto"/>
        <w:jc w:val="center"/>
        <w:rPr>
          <w:b/>
          <w:szCs w:val="18"/>
        </w:rPr>
      </w:pPr>
      <w:r>
        <w:rPr>
          <w:b/>
          <w:szCs w:val="18"/>
        </w:rPr>
        <w:lastRenderedPageBreak/>
        <w:t>Dedication</w:t>
      </w:r>
    </w:p>
    <w:p w14:paraId="3FC2629E" w14:textId="77777777" w:rsidR="00880A2D" w:rsidRDefault="00880A2D" w:rsidP="0095187E">
      <w:pPr>
        <w:pStyle w:val="DocumentText"/>
      </w:pPr>
      <w:r>
        <w:t>&lt;Optional. If you do not include a dedication, delete th</w:t>
      </w:r>
      <w:r w:rsidR="00D461FB">
        <w:t>is</w:t>
      </w:r>
      <w:r>
        <w:t xml:space="preserve"> </w:t>
      </w:r>
      <w:r w:rsidR="00D21A4D">
        <w:t>text</w:t>
      </w:r>
      <w:r>
        <w:t xml:space="preserve">. </w:t>
      </w:r>
      <w:r w:rsidRPr="003A64BE">
        <w:rPr>
          <w:b/>
        </w:rPr>
        <w:t>Do not</w:t>
      </w:r>
      <w:r w:rsidRPr="00D21A4D">
        <w:t xml:space="preserve"> delete the section break</w:t>
      </w:r>
      <w:r w:rsidR="00B95651">
        <w:t xml:space="preserve"> that follows this text</w:t>
      </w:r>
      <w:r w:rsidRPr="00D21A4D">
        <w:t>.</w:t>
      </w:r>
      <w:r w:rsidR="00D21A4D">
        <w:t xml:space="preserve"> Press Ctrl+Shift+8 to see the section break.&gt;</w:t>
      </w:r>
      <w:r>
        <w:rPr>
          <w:b/>
        </w:rPr>
        <w:t xml:space="preserve"> </w:t>
      </w:r>
    </w:p>
    <w:p w14:paraId="1F4E1627" w14:textId="77777777" w:rsidR="00880A2D" w:rsidRDefault="00880A2D" w:rsidP="00F66707">
      <w:pPr>
        <w:rPr>
          <w:szCs w:val="18"/>
        </w:rPr>
      </w:pPr>
      <w:r>
        <w:rPr>
          <w:szCs w:val="18"/>
        </w:rPr>
        <w:br w:type="page"/>
      </w:r>
    </w:p>
    <w:p w14:paraId="11B485FA" w14:textId="77777777" w:rsidR="00880A2D" w:rsidRDefault="00880A2D" w:rsidP="00F66707">
      <w:pPr>
        <w:jc w:val="center"/>
        <w:rPr>
          <w:szCs w:val="18"/>
        </w:rPr>
        <w:sectPr w:rsidR="00880A2D" w:rsidSect="00880A2D">
          <w:footerReference w:type="default" r:id="rId8"/>
          <w:pgSz w:w="12240" w:h="15840"/>
          <w:pgMar w:top="1800" w:right="1800" w:bottom="1800" w:left="1800" w:header="720" w:footer="720" w:gutter="0"/>
          <w:cols w:space="720"/>
          <w:docGrid w:linePitch="360"/>
        </w:sectPr>
      </w:pPr>
    </w:p>
    <w:p w14:paraId="558476F3" w14:textId="77777777" w:rsidR="00880A2D" w:rsidRDefault="00880A2D" w:rsidP="00F66707">
      <w:pPr>
        <w:jc w:val="center"/>
        <w:rPr>
          <w:b/>
          <w:szCs w:val="18"/>
        </w:rPr>
      </w:pPr>
      <w:r>
        <w:rPr>
          <w:b/>
          <w:szCs w:val="18"/>
        </w:rPr>
        <w:lastRenderedPageBreak/>
        <w:t>Acknowledgements</w:t>
      </w:r>
    </w:p>
    <w:p w14:paraId="55D42BC8" w14:textId="77777777" w:rsidR="00880A2D" w:rsidRDefault="00880A2D" w:rsidP="0095187E">
      <w:pPr>
        <w:pStyle w:val="DocumentText"/>
      </w:pPr>
      <w:r>
        <w:t>&lt;Optional. If you do not include a dedication, delete th</w:t>
      </w:r>
      <w:r w:rsidR="00D461FB">
        <w:t>is</w:t>
      </w:r>
      <w:r>
        <w:t xml:space="preserve"> entire page. </w:t>
      </w:r>
      <w:r>
        <w:rPr>
          <w:b/>
        </w:rPr>
        <w:t xml:space="preserve">Do not </w:t>
      </w:r>
      <w:r w:rsidRPr="003A64BE">
        <w:t xml:space="preserve">delete the section break </w:t>
      </w:r>
      <w:r w:rsidR="003A64BE">
        <w:t xml:space="preserve">on the </w:t>
      </w:r>
      <w:r w:rsidR="00DF6DD7">
        <w:t xml:space="preserve">Dedication </w:t>
      </w:r>
      <w:r w:rsidR="003A64BE">
        <w:t xml:space="preserve">page </w:t>
      </w:r>
      <w:r w:rsidRPr="003A64BE">
        <w:t>above</w:t>
      </w:r>
      <w:r w:rsidR="003A64BE">
        <w:t>. Press Ctrl+Shift+8 to see the section break.</w:t>
      </w:r>
      <w:r>
        <w:t>&gt;</w:t>
      </w:r>
    </w:p>
    <w:p w14:paraId="47A079E3" w14:textId="77777777" w:rsidR="00880A2D" w:rsidRDefault="00880A2D" w:rsidP="00F66707">
      <w:pPr>
        <w:rPr>
          <w:b/>
          <w:szCs w:val="18"/>
        </w:rPr>
      </w:pPr>
      <w:r>
        <w:rPr>
          <w:b/>
          <w:szCs w:val="18"/>
        </w:rPr>
        <w:br w:type="page"/>
      </w:r>
    </w:p>
    <w:p w14:paraId="7270D852" w14:textId="77777777" w:rsidR="00880A2D" w:rsidRDefault="00880A2D" w:rsidP="00F66707">
      <w:pPr>
        <w:spacing w:line="240" w:lineRule="atLeast"/>
        <w:jc w:val="center"/>
      </w:pPr>
    </w:p>
    <w:p w14:paraId="6E27C057" w14:textId="77777777" w:rsidR="00880A2D" w:rsidRDefault="00880A2D" w:rsidP="00F66707">
      <w:pPr>
        <w:spacing w:line="240" w:lineRule="atLeast"/>
        <w:jc w:val="center"/>
      </w:pPr>
    </w:p>
    <w:p w14:paraId="060AC1DF" w14:textId="77777777" w:rsidR="00880A2D" w:rsidRDefault="00880A2D" w:rsidP="00F66707">
      <w:pPr>
        <w:spacing w:line="240" w:lineRule="atLeast"/>
        <w:jc w:val="center"/>
      </w:pPr>
    </w:p>
    <w:p w14:paraId="65BC29A7" w14:textId="77777777" w:rsidR="00880A2D" w:rsidRDefault="00880A2D" w:rsidP="00F66707">
      <w:pPr>
        <w:spacing w:line="240" w:lineRule="atLeast"/>
        <w:jc w:val="center"/>
      </w:pPr>
    </w:p>
    <w:p w14:paraId="7E96DADC" w14:textId="77777777" w:rsidR="00880A2D" w:rsidRDefault="00880A2D" w:rsidP="00F66707">
      <w:pPr>
        <w:spacing w:line="240" w:lineRule="atLeast"/>
        <w:jc w:val="center"/>
      </w:pPr>
    </w:p>
    <w:p w14:paraId="7C57190A" w14:textId="77777777" w:rsidR="00880A2D" w:rsidRDefault="00880A2D" w:rsidP="00F66707">
      <w:pPr>
        <w:jc w:val="center"/>
      </w:pPr>
      <w:r>
        <w:t>ABSTRACT</w:t>
      </w:r>
    </w:p>
    <w:p w14:paraId="34687CDC" w14:textId="77777777" w:rsidR="008D2336" w:rsidRDefault="00880A2D" w:rsidP="00F66707">
      <w:pPr>
        <w:jc w:val="center"/>
        <w:rPr>
          <w:caps/>
        </w:rPr>
      </w:pPr>
      <w:r>
        <w:t>&lt;</w:t>
      </w:r>
      <w:r w:rsidRPr="00880A2D">
        <w:rPr>
          <w:caps/>
        </w:rPr>
        <w:t>Title of Dissertation, Centered</w:t>
      </w:r>
      <w:r>
        <w:rPr>
          <w:caps/>
        </w:rPr>
        <w:t>,</w:t>
      </w:r>
      <w:r w:rsidRPr="00880A2D">
        <w:rPr>
          <w:caps/>
        </w:rPr>
        <w:t xml:space="preserve"> in All Cap</w:t>
      </w:r>
      <w:r w:rsidR="008D2336">
        <w:rPr>
          <w:caps/>
        </w:rPr>
        <w:t>ITAL LETTERS</w:t>
      </w:r>
      <w:r>
        <w:rPr>
          <w:caps/>
        </w:rPr>
        <w:t xml:space="preserve">, </w:t>
      </w:r>
      <w:r w:rsidR="008D2336">
        <w:rPr>
          <w:caps/>
        </w:rPr>
        <w:br/>
      </w:r>
      <w:r w:rsidRPr="00880A2D">
        <w:rPr>
          <w:caps/>
        </w:rPr>
        <w:t xml:space="preserve">Double-Spaced and </w:t>
      </w:r>
      <w:r>
        <w:rPr>
          <w:caps/>
        </w:rPr>
        <w:t xml:space="preserve">in Inverted Pyramid form </w:t>
      </w:r>
    </w:p>
    <w:p w14:paraId="278AD0E0" w14:textId="77777777" w:rsidR="00880A2D" w:rsidRDefault="00880A2D" w:rsidP="00F66707">
      <w:pPr>
        <w:jc w:val="center"/>
      </w:pPr>
      <w:r>
        <w:rPr>
          <w:caps/>
        </w:rPr>
        <w:t xml:space="preserve">if more than one line </w:t>
      </w:r>
      <w:r>
        <w:t>&gt;</w:t>
      </w:r>
    </w:p>
    <w:p w14:paraId="137BE9C2" w14:textId="77777777" w:rsidR="00880A2D" w:rsidRDefault="00880A2D" w:rsidP="00F66707">
      <w:pPr>
        <w:spacing w:line="240" w:lineRule="atLeast"/>
        <w:jc w:val="center"/>
      </w:pPr>
    </w:p>
    <w:p w14:paraId="13C37CCA" w14:textId="77777777" w:rsidR="00880A2D" w:rsidRDefault="00880A2D" w:rsidP="00F66707">
      <w:pPr>
        <w:spacing w:line="240" w:lineRule="atLeast"/>
        <w:jc w:val="center"/>
      </w:pPr>
    </w:p>
    <w:p w14:paraId="4D970588" w14:textId="77777777" w:rsidR="00880A2D" w:rsidRDefault="00880A2D" w:rsidP="00F66707">
      <w:pPr>
        <w:spacing w:line="240" w:lineRule="atLeast"/>
        <w:jc w:val="center"/>
      </w:pPr>
    </w:p>
    <w:p w14:paraId="35BC1C6E" w14:textId="77777777" w:rsidR="008D2336" w:rsidRDefault="008D2336" w:rsidP="008D2336">
      <w:pPr>
        <w:spacing w:line="240" w:lineRule="atLeast"/>
        <w:jc w:val="center"/>
      </w:pPr>
      <w:r>
        <w:t>&lt;Student’s official name</w:t>
      </w:r>
      <w:r w:rsidR="0045571A">
        <w:t xml:space="preserve"> </w:t>
      </w:r>
      <w:r>
        <w:t>&gt;</w:t>
      </w:r>
    </w:p>
    <w:p w14:paraId="0C9B82A1" w14:textId="73DBA16F" w:rsidR="00880A2D" w:rsidRDefault="00880A2D" w:rsidP="00F66707">
      <w:pPr>
        <w:spacing w:line="240" w:lineRule="atLeast"/>
        <w:jc w:val="center"/>
      </w:pPr>
      <w:r>
        <w:t>&lt;</w:t>
      </w:r>
      <w:r w:rsidR="0093319E">
        <w:t>year</w:t>
      </w:r>
      <w:r>
        <w:t>&gt;</w:t>
      </w:r>
    </w:p>
    <w:p w14:paraId="44EF05B9" w14:textId="77777777" w:rsidR="00880A2D" w:rsidRDefault="00880A2D" w:rsidP="00F66707">
      <w:pPr>
        <w:spacing w:line="240" w:lineRule="atLeast"/>
        <w:jc w:val="center"/>
      </w:pPr>
    </w:p>
    <w:p w14:paraId="20BB5CA1" w14:textId="77777777" w:rsidR="00880A2D" w:rsidRDefault="00880A2D" w:rsidP="00F66707">
      <w:pPr>
        <w:spacing w:line="240" w:lineRule="atLeast"/>
        <w:jc w:val="center"/>
      </w:pPr>
    </w:p>
    <w:p w14:paraId="4EDD5ED5" w14:textId="77777777" w:rsidR="00880A2D" w:rsidRDefault="00880A2D" w:rsidP="00F66707">
      <w:pPr>
        <w:spacing w:line="240" w:lineRule="atLeast"/>
        <w:jc w:val="center"/>
      </w:pPr>
    </w:p>
    <w:p w14:paraId="1D8C031F" w14:textId="77777777" w:rsidR="00880A2D" w:rsidRDefault="00880A2D" w:rsidP="00F66707">
      <w:pPr>
        <w:spacing w:line="240" w:lineRule="atLeast"/>
        <w:jc w:val="center"/>
      </w:pPr>
      <w:r>
        <w:t>Dissertation Chair: &lt;Chair’s Name&gt;</w:t>
      </w:r>
    </w:p>
    <w:p w14:paraId="1F608BC3" w14:textId="77777777" w:rsidR="00880A2D" w:rsidRDefault="00880A2D" w:rsidP="00F66707">
      <w:pPr>
        <w:spacing w:line="240" w:lineRule="atLeast"/>
        <w:jc w:val="center"/>
      </w:pPr>
      <w:r>
        <w:t>Co-Chair: &lt;</w:t>
      </w:r>
      <w:r w:rsidR="004168B9">
        <w:t>I</w:t>
      </w:r>
      <w:r>
        <w:t>f applicable. Co-Chair’s Name&gt;</w:t>
      </w:r>
    </w:p>
    <w:p w14:paraId="55DE86F7" w14:textId="77777777" w:rsidR="00880A2D" w:rsidRDefault="00880A2D" w:rsidP="00F66707">
      <w:pPr>
        <w:spacing w:line="240" w:lineRule="atLeast"/>
        <w:jc w:val="center"/>
      </w:pPr>
    </w:p>
    <w:p w14:paraId="54EC8460" w14:textId="77777777" w:rsidR="00880A2D" w:rsidRDefault="00880A2D" w:rsidP="00F66707">
      <w:pPr>
        <w:spacing w:line="240" w:lineRule="atLeast"/>
        <w:jc w:val="center"/>
      </w:pPr>
    </w:p>
    <w:p w14:paraId="109F3E21" w14:textId="77777777" w:rsidR="00880A2D" w:rsidRDefault="00B711A1" w:rsidP="008B6A41">
      <w:pPr>
        <w:rPr>
          <w:rFonts w:cs="Times New Roman"/>
        </w:rPr>
      </w:pPr>
      <w:r>
        <w:t>[</w:t>
      </w:r>
      <w:r w:rsidR="00880A2D">
        <w:t xml:space="preserve">Abstract text must not exceed 350 words. </w:t>
      </w:r>
      <w:r w:rsidR="00880A2D" w:rsidRPr="004E008F">
        <w:rPr>
          <w:rFonts w:cs="Times New Roman"/>
        </w:rPr>
        <w:t>Provide a complete, succinct snapshot of the research, addressing the purpose, methods, results, and conclusions of the research. The abstract should be able to stand alone, with no formal citations or references to chapters/sections of the work</w:t>
      </w:r>
      <w:r>
        <w:rPr>
          <w:rFonts w:cs="Times New Roman"/>
        </w:rPr>
        <w:t>.]</w:t>
      </w:r>
    </w:p>
    <w:p w14:paraId="481F3701" w14:textId="77777777" w:rsidR="00880A2D" w:rsidRDefault="00880A2D">
      <w:r>
        <w:br w:type="page"/>
      </w:r>
    </w:p>
    <w:p w14:paraId="708DF1FC" w14:textId="77777777" w:rsidR="00E80DDE" w:rsidRDefault="00880A2D" w:rsidP="00406F3D">
      <w:pPr>
        <w:spacing w:after="160" w:line="240" w:lineRule="atLeast"/>
        <w:jc w:val="center"/>
      </w:pPr>
      <w:r>
        <w:lastRenderedPageBreak/>
        <w:t>TABLE OF CONTENTS</w:t>
      </w:r>
    </w:p>
    <w:p w14:paraId="6F7418CC" w14:textId="4E223E09" w:rsidR="0056029E" w:rsidRDefault="00B51887">
      <w:pPr>
        <w:pStyle w:val="TOC5"/>
        <w:rPr>
          <w:rFonts w:asciiTheme="minorHAnsi" w:eastAsiaTheme="minorEastAsia" w:hAnsiTheme="minorHAnsi"/>
          <w:noProof/>
          <w:sz w:val="22"/>
        </w:rPr>
      </w:pPr>
      <w:r>
        <w:fldChar w:fldCharType="begin"/>
      </w:r>
      <w:r>
        <w:instrText xml:space="preserve"> TOC \o "1-3" \f \t "Chapter Titles,1,Level 1 Headings,2,Level 2 Headings,3,List of Tables/Figures Headings,5" </w:instrText>
      </w:r>
      <w:r>
        <w:fldChar w:fldCharType="separate"/>
      </w:r>
      <w:r w:rsidR="0056029E">
        <w:rPr>
          <w:noProof/>
        </w:rPr>
        <w:t>List of Tables</w:t>
      </w:r>
      <w:r w:rsidR="0056029E">
        <w:rPr>
          <w:noProof/>
        </w:rPr>
        <w:tab/>
      </w:r>
      <w:r w:rsidR="0056029E">
        <w:rPr>
          <w:noProof/>
        </w:rPr>
        <w:fldChar w:fldCharType="begin"/>
      </w:r>
      <w:r w:rsidR="0056029E">
        <w:rPr>
          <w:noProof/>
        </w:rPr>
        <w:instrText xml:space="preserve"> PAGEREF _Toc42545948 \h </w:instrText>
      </w:r>
      <w:r w:rsidR="0056029E">
        <w:rPr>
          <w:noProof/>
        </w:rPr>
      </w:r>
      <w:r w:rsidR="0056029E">
        <w:rPr>
          <w:noProof/>
        </w:rPr>
        <w:fldChar w:fldCharType="separate"/>
      </w:r>
      <w:r w:rsidR="0056029E">
        <w:rPr>
          <w:noProof/>
        </w:rPr>
        <w:t>viii</w:t>
      </w:r>
      <w:r w:rsidR="0056029E">
        <w:rPr>
          <w:noProof/>
        </w:rPr>
        <w:fldChar w:fldCharType="end"/>
      </w:r>
    </w:p>
    <w:p w14:paraId="53E8424B" w14:textId="57B01A50" w:rsidR="0056029E" w:rsidRDefault="0056029E">
      <w:pPr>
        <w:pStyle w:val="TOC5"/>
        <w:rPr>
          <w:rFonts w:asciiTheme="minorHAnsi" w:eastAsiaTheme="minorEastAsia" w:hAnsiTheme="minorHAnsi"/>
          <w:noProof/>
          <w:sz w:val="22"/>
        </w:rPr>
      </w:pPr>
      <w:r>
        <w:rPr>
          <w:noProof/>
        </w:rPr>
        <w:t>List of Figures</w:t>
      </w:r>
      <w:r>
        <w:rPr>
          <w:noProof/>
        </w:rPr>
        <w:tab/>
      </w:r>
      <w:r>
        <w:rPr>
          <w:noProof/>
        </w:rPr>
        <w:fldChar w:fldCharType="begin"/>
      </w:r>
      <w:r>
        <w:rPr>
          <w:noProof/>
        </w:rPr>
        <w:instrText xml:space="preserve"> PAGEREF _Toc42545949 \h </w:instrText>
      </w:r>
      <w:r>
        <w:rPr>
          <w:noProof/>
        </w:rPr>
      </w:r>
      <w:r>
        <w:rPr>
          <w:noProof/>
        </w:rPr>
        <w:fldChar w:fldCharType="separate"/>
      </w:r>
      <w:r>
        <w:rPr>
          <w:noProof/>
        </w:rPr>
        <w:t>ix</w:t>
      </w:r>
      <w:r>
        <w:rPr>
          <w:noProof/>
        </w:rPr>
        <w:fldChar w:fldCharType="end"/>
      </w:r>
    </w:p>
    <w:p w14:paraId="10441E93" w14:textId="39E6C041" w:rsidR="0056029E" w:rsidRDefault="0056029E">
      <w:pPr>
        <w:pStyle w:val="TOC1"/>
        <w:rPr>
          <w:rFonts w:asciiTheme="minorHAnsi" w:eastAsiaTheme="minorEastAsia" w:hAnsiTheme="minorHAnsi"/>
          <w:caps w:val="0"/>
          <w:noProof/>
          <w:sz w:val="22"/>
        </w:rPr>
      </w:pPr>
      <w:r>
        <w:rPr>
          <w:noProof/>
        </w:rPr>
        <w:t>Chapter I:  INTRODUCTION [use “Chapter title” Style]</w:t>
      </w:r>
      <w:r>
        <w:rPr>
          <w:noProof/>
        </w:rPr>
        <w:tab/>
      </w:r>
      <w:r>
        <w:rPr>
          <w:noProof/>
        </w:rPr>
        <w:fldChar w:fldCharType="begin"/>
      </w:r>
      <w:r>
        <w:rPr>
          <w:noProof/>
        </w:rPr>
        <w:instrText xml:space="preserve"> PAGEREF _Toc42545950 \h </w:instrText>
      </w:r>
      <w:r>
        <w:rPr>
          <w:noProof/>
        </w:rPr>
      </w:r>
      <w:r>
        <w:rPr>
          <w:noProof/>
        </w:rPr>
        <w:fldChar w:fldCharType="separate"/>
      </w:r>
      <w:r>
        <w:rPr>
          <w:noProof/>
        </w:rPr>
        <w:t>1</w:t>
      </w:r>
      <w:r>
        <w:rPr>
          <w:noProof/>
        </w:rPr>
        <w:fldChar w:fldCharType="end"/>
      </w:r>
    </w:p>
    <w:p w14:paraId="2055B363" w14:textId="5D3344E5" w:rsidR="0056029E" w:rsidRDefault="0056029E">
      <w:pPr>
        <w:pStyle w:val="TOC3"/>
        <w:rPr>
          <w:rFonts w:asciiTheme="minorHAnsi" w:eastAsiaTheme="minorEastAsia" w:hAnsiTheme="minorHAnsi"/>
          <w:noProof/>
          <w:sz w:val="22"/>
        </w:rPr>
      </w:pPr>
      <w:r>
        <w:rPr>
          <w:noProof/>
        </w:rPr>
        <w:t>1.1 Introduction [Use “Level 2 Heading” Style]</w:t>
      </w:r>
      <w:r>
        <w:rPr>
          <w:noProof/>
        </w:rPr>
        <w:tab/>
      </w:r>
      <w:r>
        <w:rPr>
          <w:noProof/>
        </w:rPr>
        <w:fldChar w:fldCharType="begin"/>
      </w:r>
      <w:r>
        <w:rPr>
          <w:noProof/>
        </w:rPr>
        <w:instrText xml:space="preserve"> PAGEREF _Toc42545951 \h </w:instrText>
      </w:r>
      <w:r>
        <w:rPr>
          <w:noProof/>
        </w:rPr>
      </w:r>
      <w:r>
        <w:rPr>
          <w:noProof/>
        </w:rPr>
        <w:fldChar w:fldCharType="separate"/>
      </w:r>
      <w:r>
        <w:rPr>
          <w:noProof/>
        </w:rPr>
        <w:t>1</w:t>
      </w:r>
      <w:r>
        <w:rPr>
          <w:noProof/>
        </w:rPr>
        <w:fldChar w:fldCharType="end"/>
      </w:r>
    </w:p>
    <w:p w14:paraId="12CFA978" w14:textId="6164DEE2" w:rsidR="0056029E" w:rsidRDefault="0056029E">
      <w:pPr>
        <w:pStyle w:val="TOC3"/>
        <w:rPr>
          <w:rFonts w:asciiTheme="minorHAnsi" w:eastAsiaTheme="minorEastAsia" w:hAnsiTheme="minorHAnsi"/>
          <w:noProof/>
          <w:sz w:val="22"/>
        </w:rPr>
      </w:pPr>
      <w:r>
        <w:rPr>
          <w:noProof/>
        </w:rPr>
        <w:t>1.2 Research Problem</w:t>
      </w:r>
      <w:r>
        <w:rPr>
          <w:noProof/>
        </w:rPr>
        <w:tab/>
      </w:r>
      <w:r>
        <w:rPr>
          <w:noProof/>
        </w:rPr>
        <w:fldChar w:fldCharType="begin"/>
      </w:r>
      <w:r>
        <w:rPr>
          <w:noProof/>
        </w:rPr>
        <w:instrText xml:space="preserve"> PAGEREF _Toc42545952 \h </w:instrText>
      </w:r>
      <w:r>
        <w:rPr>
          <w:noProof/>
        </w:rPr>
      </w:r>
      <w:r>
        <w:rPr>
          <w:noProof/>
        </w:rPr>
        <w:fldChar w:fldCharType="separate"/>
      </w:r>
      <w:r>
        <w:rPr>
          <w:noProof/>
        </w:rPr>
        <w:t>1</w:t>
      </w:r>
      <w:r>
        <w:rPr>
          <w:noProof/>
        </w:rPr>
        <w:fldChar w:fldCharType="end"/>
      </w:r>
    </w:p>
    <w:p w14:paraId="43A52587" w14:textId="6A910EBA" w:rsidR="0056029E" w:rsidRDefault="0056029E">
      <w:pPr>
        <w:pStyle w:val="TOC3"/>
        <w:rPr>
          <w:rFonts w:asciiTheme="minorHAnsi" w:eastAsiaTheme="minorEastAsia" w:hAnsiTheme="minorHAnsi"/>
          <w:noProof/>
          <w:sz w:val="22"/>
        </w:rPr>
      </w:pPr>
      <w:r>
        <w:rPr>
          <w:noProof/>
        </w:rPr>
        <w:t>1.3 Purpose of Research</w:t>
      </w:r>
      <w:r>
        <w:rPr>
          <w:noProof/>
        </w:rPr>
        <w:tab/>
      </w:r>
      <w:r>
        <w:rPr>
          <w:noProof/>
        </w:rPr>
        <w:fldChar w:fldCharType="begin"/>
      </w:r>
      <w:r>
        <w:rPr>
          <w:noProof/>
        </w:rPr>
        <w:instrText xml:space="preserve"> PAGEREF _Toc42545953 \h </w:instrText>
      </w:r>
      <w:r>
        <w:rPr>
          <w:noProof/>
        </w:rPr>
      </w:r>
      <w:r>
        <w:rPr>
          <w:noProof/>
        </w:rPr>
        <w:fldChar w:fldCharType="separate"/>
      </w:r>
      <w:r>
        <w:rPr>
          <w:noProof/>
        </w:rPr>
        <w:t>1</w:t>
      </w:r>
      <w:r>
        <w:rPr>
          <w:noProof/>
        </w:rPr>
        <w:fldChar w:fldCharType="end"/>
      </w:r>
    </w:p>
    <w:p w14:paraId="319D8A14" w14:textId="488F3CBA" w:rsidR="0056029E" w:rsidRDefault="0056029E">
      <w:pPr>
        <w:pStyle w:val="TOC3"/>
        <w:rPr>
          <w:rFonts w:asciiTheme="minorHAnsi" w:eastAsiaTheme="minorEastAsia" w:hAnsiTheme="minorHAnsi"/>
          <w:noProof/>
          <w:sz w:val="22"/>
        </w:rPr>
      </w:pPr>
      <w:r>
        <w:rPr>
          <w:noProof/>
        </w:rPr>
        <w:t>1.4 Significance of the Study</w:t>
      </w:r>
      <w:r>
        <w:rPr>
          <w:noProof/>
        </w:rPr>
        <w:tab/>
      </w:r>
      <w:r>
        <w:rPr>
          <w:noProof/>
        </w:rPr>
        <w:fldChar w:fldCharType="begin"/>
      </w:r>
      <w:r>
        <w:rPr>
          <w:noProof/>
        </w:rPr>
        <w:instrText xml:space="preserve"> PAGEREF _Toc42545954 \h </w:instrText>
      </w:r>
      <w:r>
        <w:rPr>
          <w:noProof/>
        </w:rPr>
      </w:r>
      <w:r>
        <w:rPr>
          <w:noProof/>
        </w:rPr>
        <w:fldChar w:fldCharType="separate"/>
      </w:r>
      <w:r>
        <w:rPr>
          <w:noProof/>
        </w:rPr>
        <w:t>1</w:t>
      </w:r>
      <w:r>
        <w:rPr>
          <w:noProof/>
        </w:rPr>
        <w:fldChar w:fldCharType="end"/>
      </w:r>
    </w:p>
    <w:p w14:paraId="03C6F989" w14:textId="3609834F" w:rsidR="0056029E" w:rsidRDefault="0056029E">
      <w:pPr>
        <w:pStyle w:val="TOC3"/>
        <w:rPr>
          <w:rFonts w:asciiTheme="minorHAnsi" w:eastAsiaTheme="minorEastAsia" w:hAnsiTheme="minorHAnsi"/>
          <w:noProof/>
          <w:sz w:val="22"/>
        </w:rPr>
      </w:pPr>
      <w:r>
        <w:rPr>
          <w:noProof/>
        </w:rPr>
        <w:t>1.5 Research Purpose and Questions</w:t>
      </w:r>
      <w:r>
        <w:rPr>
          <w:noProof/>
        </w:rPr>
        <w:tab/>
      </w:r>
      <w:r>
        <w:rPr>
          <w:noProof/>
        </w:rPr>
        <w:fldChar w:fldCharType="begin"/>
      </w:r>
      <w:r>
        <w:rPr>
          <w:noProof/>
        </w:rPr>
        <w:instrText xml:space="preserve"> PAGEREF _Toc42545955 \h </w:instrText>
      </w:r>
      <w:r>
        <w:rPr>
          <w:noProof/>
        </w:rPr>
      </w:r>
      <w:r>
        <w:rPr>
          <w:noProof/>
        </w:rPr>
        <w:fldChar w:fldCharType="separate"/>
      </w:r>
      <w:r>
        <w:rPr>
          <w:noProof/>
        </w:rPr>
        <w:t>1</w:t>
      </w:r>
      <w:r>
        <w:rPr>
          <w:noProof/>
        </w:rPr>
        <w:fldChar w:fldCharType="end"/>
      </w:r>
    </w:p>
    <w:p w14:paraId="035FAF33" w14:textId="7FDFDF62" w:rsidR="0056029E" w:rsidRDefault="0056029E">
      <w:pPr>
        <w:pStyle w:val="TOC1"/>
        <w:rPr>
          <w:rFonts w:asciiTheme="minorHAnsi" w:eastAsiaTheme="minorEastAsia" w:hAnsiTheme="minorHAnsi"/>
          <w:caps w:val="0"/>
          <w:noProof/>
          <w:sz w:val="22"/>
        </w:rPr>
      </w:pPr>
      <w:r>
        <w:rPr>
          <w:noProof/>
        </w:rPr>
        <w:t>Chapter II:  REVIEW OF LITERATURE</w:t>
      </w:r>
      <w:r>
        <w:rPr>
          <w:noProof/>
        </w:rPr>
        <w:tab/>
      </w:r>
      <w:r>
        <w:rPr>
          <w:noProof/>
        </w:rPr>
        <w:fldChar w:fldCharType="begin"/>
      </w:r>
      <w:r>
        <w:rPr>
          <w:noProof/>
        </w:rPr>
        <w:instrText xml:space="preserve"> PAGEREF _Toc42545956 \h </w:instrText>
      </w:r>
      <w:r>
        <w:rPr>
          <w:noProof/>
        </w:rPr>
      </w:r>
      <w:r>
        <w:rPr>
          <w:noProof/>
        </w:rPr>
        <w:fldChar w:fldCharType="separate"/>
      </w:r>
      <w:r>
        <w:rPr>
          <w:noProof/>
        </w:rPr>
        <w:t>3</w:t>
      </w:r>
      <w:r>
        <w:rPr>
          <w:noProof/>
        </w:rPr>
        <w:fldChar w:fldCharType="end"/>
      </w:r>
    </w:p>
    <w:p w14:paraId="08D0F45F" w14:textId="7676AE9D" w:rsidR="0056029E" w:rsidRDefault="0056029E">
      <w:pPr>
        <w:pStyle w:val="TOC3"/>
        <w:rPr>
          <w:rFonts w:asciiTheme="minorHAnsi" w:eastAsiaTheme="minorEastAsia" w:hAnsiTheme="minorHAnsi"/>
          <w:noProof/>
          <w:sz w:val="22"/>
        </w:rPr>
      </w:pPr>
      <w:r>
        <w:rPr>
          <w:noProof/>
        </w:rPr>
        <w:t>2.1 Theoretical Framework</w:t>
      </w:r>
      <w:r>
        <w:rPr>
          <w:noProof/>
        </w:rPr>
        <w:tab/>
      </w:r>
      <w:r>
        <w:rPr>
          <w:noProof/>
        </w:rPr>
        <w:fldChar w:fldCharType="begin"/>
      </w:r>
      <w:r>
        <w:rPr>
          <w:noProof/>
        </w:rPr>
        <w:instrText xml:space="preserve"> PAGEREF _Toc42545957 \h </w:instrText>
      </w:r>
      <w:r>
        <w:rPr>
          <w:noProof/>
        </w:rPr>
      </w:r>
      <w:r>
        <w:rPr>
          <w:noProof/>
        </w:rPr>
        <w:fldChar w:fldCharType="separate"/>
      </w:r>
      <w:r>
        <w:rPr>
          <w:noProof/>
        </w:rPr>
        <w:t>3</w:t>
      </w:r>
      <w:r>
        <w:rPr>
          <w:noProof/>
        </w:rPr>
        <w:fldChar w:fldCharType="end"/>
      </w:r>
    </w:p>
    <w:p w14:paraId="533BA6DE" w14:textId="37904E38" w:rsidR="0056029E" w:rsidRDefault="0056029E">
      <w:pPr>
        <w:pStyle w:val="TOC3"/>
        <w:rPr>
          <w:rFonts w:asciiTheme="minorHAnsi" w:eastAsiaTheme="minorEastAsia" w:hAnsiTheme="minorHAnsi"/>
          <w:noProof/>
          <w:sz w:val="22"/>
        </w:rPr>
      </w:pPr>
      <w:r>
        <w:rPr>
          <w:noProof/>
        </w:rPr>
        <w:t>2.2 Theory of Reasoned Action</w:t>
      </w:r>
      <w:r>
        <w:rPr>
          <w:noProof/>
        </w:rPr>
        <w:tab/>
      </w:r>
      <w:r>
        <w:rPr>
          <w:noProof/>
        </w:rPr>
        <w:fldChar w:fldCharType="begin"/>
      </w:r>
      <w:r>
        <w:rPr>
          <w:noProof/>
        </w:rPr>
        <w:instrText xml:space="preserve"> PAGEREF _Toc42545958 \h </w:instrText>
      </w:r>
      <w:r>
        <w:rPr>
          <w:noProof/>
        </w:rPr>
      </w:r>
      <w:r>
        <w:rPr>
          <w:noProof/>
        </w:rPr>
        <w:fldChar w:fldCharType="separate"/>
      </w:r>
      <w:r>
        <w:rPr>
          <w:noProof/>
        </w:rPr>
        <w:t>3</w:t>
      </w:r>
      <w:r>
        <w:rPr>
          <w:noProof/>
        </w:rPr>
        <w:fldChar w:fldCharType="end"/>
      </w:r>
    </w:p>
    <w:p w14:paraId="327D81FE" w14:textId="44F12DB7" w:rsidR="0056029E" w:rsidRDefault="0056029E">
      <w:pPr>
        <w:pStyle w:val="TOC3"/>
        <w:rPr>
          <w:rFonts w:asciiTheme="minorHAnsi" w:eastAsiaTheme="minorEastAsia" w:hAnsiTheme="minorHAnsi"/>
          <w:noProof/>
          <w:sz w:val="22"/>
        </w:rPr>
      </w:pPr>
      <w:r>
        <w:rPr>
          <w:noProof/>
        </w:rPr>
        <w:t>2.3 Human Society Theory</w:t>
      </w:r>
      <w:r>
        <w:rPr>
          <w:noProof/>
        </w:rPr>
        <w:tab/>
      </w:r>
      <w:r>
        <w:rPr>
          <w:noProof/>
        </w:rPr>
        <w:fldChar w:fldCharType="begin"/>
      </w:r>
      <w:r>
        <w:rPr>
          <w:noProof/>
        </w:rPr>
        <w:instrText xml:space="preserve"> PAGEREF _Toc42545959 \h </w:instrText>
      </w:r>
      <w:r>
        <w:rPr>
          <w:noProof/>
        </w:rPr>
      </w:r>
      <w:r>
        <w:rPr>
          <w:noProof/>
        </w:rPr>
        <w:fldChar w:fldCharType="separate"/>
      </w:r>
      <w:r>
        <w:rPr>
          <w:noProof/>
        </w:rPr>
        <w:t>4</w:t>
      </w:r>
      <w:r>
        <w:rPr>
          <w:noProof/>
        </w:rPr>
        <w:fldChar w:fldCharType="end"/>
      </w:r>
    </w:p>
    <w:p w14:paraId="13F0C3F8" w14:textId="489063CA" w:rsidR="0056029E" w:rsidRDefault="0056029E">
      <w:pPr>
        <w:pStyle w:val="TOC3"/>
        <w:rPr>
          <w:rFonts w:asciiTheme="minorHAnsi" w:eastAsiaTheme="minorEastAsia" w:hAnsiTheme="minorHAnsi"/>
          <w:noProof/>
          <w:sz w:val="22"/>
        </w:rPr>
      </w:pPr>
      <w:r>
        <w:rPr>
          <w:noProof/>
        </w:rPr>
        <w:t>2.4 Summary</w:t>
      </w:r>
      <w:r>
        <w:rPr>
          <w:noProof/>
        </w:rPr>
        <w:tab/>
      </w:r>
      <w:r>
        <w:rPr>
          <w:noProof/>
        </w:rPr>
        <w:fldChar w:fldCharType="begin"/>
      </w:r>
      <w:r>
        <w:rPr>
          <w:noProof/>
        </w:rPr>
        <w:instrText xml:space="preserve"> PAGEREF _Toc42545960 \h </w:instrText>
      </w:r>
      <w:r>
        <w:rPr>
          <w:noProof/>
        </w:rPr>
      </w:r>
      <w:r>
        <w:rPr>
          <w:noProof/>
        </w:rPr>
        <w:fldChar w:fldCharType="separate"/>
      </w:r>
      <w:r>
        <w:rPr>
          <w:noProof/>
        </w:rPr>
        <w:t>4</w:t>
      </w:r>
      <w:r>
        <w:rPr>
          <w:noProof/>
        </w:rPr>
        <w:fldChar w:fldCharType="end"/>
      </w:r>
    </w:p>
    <w:p w14:paraId="169ABAA4" w14:textId="4E8B033A" w:rsidR="0056029E" w:rsidRDefault="0056029E">
      <w:pPr>
        <w:pStyle w:val="TOC1"/>
        <w:rPr>
          <w:rFonts w:asciiTheme="minorHAnsi" w:eastAsiaTheme="minorEastAsia" w:hAnsiTheme="minorHAnsi"/>
          <w:caps w:val="0"/>
          <w:noProof/>
          <w:sz w:val="22"/>
        </w:rPr>
      </w:pPr>
      <w:r>
        <w:rPr>
          <w:noProof/>
        </w:rPr>
        <w:t>Chapter III:  METHODOLOGY</w:t>
      </w:r>
      <w:r>
        <w:rPr>
          <w:noProof/>
        </w:rPr>
        <w:tab/>
      </w:r>
      <w:r>
        <w:rPr>
          <w:noProof/>
        </w:rPr>
        <w:fldChar w:fldCharType="begin"/>
      </w:r>
      <w:r>
        <w:rPr>
          <w:noProof/>
        </w:rPr>
        <w:instrText xml:space="preserve"> PAGEREF _Toc42545961 \h </w:instrText>
      </w:r>
      <w:r>
        <w:rPr>
          <w:noProof/>
        </w:rPr>
      </w:r>
      <w:r>
        <w:rPr>
          <w:noProof/>
        </w:rPr>
        <w:fldChar w:fldCharType="separate"/>
      </w:r>
      <w:r>
        <w:rPr>
          <w:noProof/>
        </w:rPr>
        <w:t>5</w:t>
      </w:r>
      <w:r>
        <w:rPr>
          <w:noProof/>
        </w:rPr>
        <w:fldChar w:fldCharType="end"/>
      </w:r>
    </w:p>
    <w:p w14:paraId="48F6EC3C" w14:textId="149C95D4" w:rsidR="0056029E" w:rsidRDefault="0056029E">
      <w:pPr>
        <w:pStyle w:val="TOC3"/>
        <w:rPr>
          <w:rFonts w:asciiTheme="minorHAnsi" w:eastAsiaTheme="minorEastAsia" w:hAnsiTheme="minorHAnsi"/>
          <w:noProof/>
          <w:sz w:val="22"/>
        </w:rPr>
      </w:pPr>
      <w:r>
        <w:rPr>
          <w:noProof/>
        </w:rPr>
        <w:t>3.1 Overview of the Research Problem</w:t>
      </w:r>
      <w:r>
        <w:rPr>
          <w:noProof/>
        </w:rPr>
        <w:tab/>
      </w:r>
      <w:r>
        <w:rPr>
          <w:noProof/>
        </w:rPr>
        <w:fldChar w:fldCharType="begin"/>
      </w:r>
      <w:r>
        <w:rPr>
          <w:noProof/>
        </w:rPr>
        <w:instrText xml:space="preserve"> PAGEREF _Toc42545962 \h </w:instrText>
      </w:r>
      <w:r>
        <w:rPr>
          <w:noProof/>
        </w:rPr>
      </w:r>
      <w:r>
        <w:rPr>
          <w:noProof/>
        </w:rPr>
        <w:fldChar w:fldCharType="separate"/>
      </w:r>
      <w:r>
        <w:rPr>
          <w:noProof/>
        </w:rPr>
        <w:t>5</w:t>
      </w:r>
      <w:r>
        <w:rPr>
          <w:noProof/>
        </w:rPr>
        <w:fldChar w:fldCharType="end"/>
      </w:r>
    </w:p>
    <w:p w14:paraId="43D19EA7" w14:textId="68F4DDC2" w:rsidR="0056029E" w:rsidRDefault="0056029E">
      <w:pPr>
        <w:pStyle w:val="TOC3"/>
        <w:rPr>
          <w:rFonts w:asciiTheme="minorHAnsi" w:eastAsiaTheme="minorEastAsia" w:hAnsiTheme="minorHAnsi"/>
          <w:noProof/>
          <w:sz w:val="22"/>
        </w:rPr>
      </w:pPr>
      <w:r>
        <w:rPr>
          <w:noProof/>
        </w:rPr>
        <w:t>3.2 Operationalization of Theoretical Constructs</w:t>
      </w:r>
      <w:r>
        <w:rPr>
          <w:noProof/>
        </w:rPr>
        <w:tab/>
      </w:r>
      <w:r>
        <w:rPr>
          <w:noProof/>
        </w:rPr>
        <w:fldChar w:fldCharType="begin"/>
      </w:r>
      <w:r>
        <w:rPr>
          <w:noProof/>
        </w:rPr>
        <w:instrText xml:space="preserve"> PAGEREF _Toc42545963 \h </w:instrText>
      </w:r>
      <w:r>
        <w:rPr>
          <w:noProof/>
        </w:rPr>
      </w:r>
      <w:r>
        <w:rPr>
          <w:noProof/>
        </w:rPr>
        <w:fldChar w:fldCharType="separate"/>
      </w:r>
      <w:r>
        <w:rPr>
          <w:noProof/>
        </w:rPr>
        <w:t>5</w:t>
      </w:r>
      <w:r>
        <w:rPr>
          <w:noProof/>
        </w:rPr>
        <w:fldChar w:fldCharType="end"/>
      </w:r>
    </w:p>
    <w:p w14:paraId="5BC032E0" w14:textId="475AFC34" w:rsidR="0056029E" w:rsidRDefault="0056029E">
      <w:pPr>
        <w:pStyle w:val="TOC3"/>
        <w:rPr>
          <w:rFonts w:asciiTheme="minorHAnsi" w:eastAsiaTheme="minorEastAsia" w:hAnsiTheme="minorHAnsi"/>
          <w:noProof/>
          <w:sz w:val="22"/>
        </w:rPr>
      </w:pPr>
      <w:r>
        <w:rPr>
          <w:noProof/>
        </w:rPr>
        <w:t>3.3 Research Purpose and Questions</w:t>
      </w:r>
      <w:r>
        <w:rPr>
          <w:noProof/>
        </w:rPr>
        <w:tab/>
      </w:r>
      <w:r>
        <w:rPr>
          <w:noProof/>
        </w:rPr>
        <w:fldChar w:fldCharType="begin"/>
      </w:r>
      <w:r>
        <w:rPr>
          <w:noProof/>
        </w:rPr>
        <w:instrText xml:space="preserve"> PAGEREF _Toc42545964 \h </w:instrText>
      </w:r>
      <w:r>
        <w:rPr>
          <w:noProof/>
        </w:rPr>
      </w:r>
      <w:r>
        <w:rPr>
          <w:noProof/>
        </w:rPr>
        <w:fldChar w:fldCharType="separate"/>
      </w:r>
      <w:r>
        <w:rPr>
          <w:noProof/>
        </w:rPr>
        <w:t>5</w:t>
      </w:r>
      <w:r>
        <w:rPr>
          <w:noProof/>
        </w:rPr>
        <w:fldChar w:fldCharType="end"/>
      </w:r>
    </w:p>
    <w:p w14:paraId="776C9CC7" w14:textId="7D0E463E" w:rsidR="0056029E" w:rsidRDefault="0056029E">
      <w:pPr>
        <w:pStyle w:val="TOC3"/>
        <w:rPr>
          <w:rFonts w:asciiTheme="minorHAnsi" w:eastAsiaTheme="minorEastAsia" w:hAnsiTheme="minorHAnsi"/>
          <w:noProof/>
          <w:sz w:val="22"/>
        </w:rPr>
      </w:pPr>
      <w:r>
        <w:rPr>
          <w:noProof/>
        </w:rPr>
        <w:t>3.4 Research Design</w:t>
      </w:r>
      <w:r>
        <w:rPr>
          <w:noProof/>
        </w:rPr>
        <w:tab/>
      </w:r>
      <w:r>
        <w:rPr>
          <w:noProof/>
        </w:rPr>
        <w:fldChar w:fldCharType="begin"/>
      </w:r>
      <w:r>
        <w:rPr>
          <w:noProof/>
        </w:rPr>
        <w:instrText xml:space="preserve"> PAGEREF _Toc42545965 \h </w:instrText>
      </w:r>
      <w:r>
        <w:rPr>
          <w:noProof/>
        </w:rPr>
      </w:r>
      <w:r>
        <w:rPr>
          <w:noProof/>
        </w:rPr>
        <w:fldChar w:fldCharType="separate"/>
      </w:r>
      <w:r>
        <w:rPr>
          <w:noProof/>
        </w:rPr>
        <w:t>5</w:t>
      </w:r>
      <w:r>
        <w:rPr>
          <w:noProof/>
        </w:rPr>
        <w:fldChar w:fldCharType="end"/>
      </w:r>
    </w:p>
    <w:p w14:paraId="1CC78398" w14:textId="0AC2B17B" w:rsidR="0056029E" w:rsidRDefault="0056029E">
      <w:pPr>
        <w:pStyle w:val="TOC3"/>
        <w:rPr>
          <w:rFonts w:asciiTheme="minorHAnsi" w:eastAsiaTheme="minorEastAsia" w:hAnsiTheme="minorHAnsi"/>
          <w:noProof/>
          <w:sz w:val="22"/>
        </w:rPr>
      </w:pPr>
      <w:r>
        <w:rPr>
          <w:noProof/>
        </w:rPr>
        <w:t>3.5 Population and Sample</w:t>
      </w:r>
      <w:r>
        <w:rPr>
          <w:noProof/>
        </w:rPr>
        <w:tab/>
      </w:r>
      <w:r>
        <w:rPr>
          <w:noProof/>
        </w:rPr>
        <w:fldChar w:fldCharType="begin"/>
      </w:r>
      <w:r>
        <w:rPr>
          <w:noProof/>
        </w:rPr>
        <w:instrText xml:space="preserve"> PAGEREF _Toc42545966 \h </w:instrText>
      </w:r>
      <w:r>
        <w:rPr>
          <w:noProof/>
        </w:rPr>
      </w:r>
      <w:r>
        <w:rPr>
          <w:noProof/>
        </w:rPr>
        <w:fldChar w:fldCharType="separate"/>
      </w:r>
      <w:r>
        <w:rPr>
          <w:noProof/>
        </w:rPr>
        <w:t>5</w:t>
      </w:r>
      <w:r>
        <w:rPr>
          <w:noProof/>
        </w:rPr>
        <w:fldChar w:fldCharType="end"/>
      </w:r>
    </w:p>
    <w:p w14:paraId="2D101717" w14:textId="201DFF79" w:rsidR="0056029E" w:rsidRDefault="0056029E">
      <w:pPr>
        <w:pStyle w:val="TOC3"/>
        <w:rPr>
          <w:rFonts w:asciiTheme="minorHAnsi" w:eastAsiaTheme="minorEastAsia" w:hAnsiTheme="minorHAnsi"/>
          <w:noProof/>
          <w:sz w:val="22"/>
        </w:rPr>
      </w:pPr>
      <w:r>
        <w:rPr>
          <w:noProof/>
        </w:rPr>
        <w:t>3.6 Participant Selection</w:t>
      </w:r>
      <w:r>
        <w:rPr>
          <w:noProof/>
        </w:rPr>
        <w:tab/>
      </w:r>
      <w:r>
        <w:rPr>
          <w:noProof/>
        </w:rPr>
        <w:fldChar w:fldCharType="begin"/>
      </w:r>
      <w:r>
        <w:rPr>
          <w:noProof/>
        </w:rPr>
        <w:instrText xml:space="preserve"> PAGEREF _Toc42545967 \h </w:instrText>
      </w:r>
      <w:r>
        <w:rPr>
          <w:noProof/>
        </w:rPr>
      </w:r>
      <w:r>
        <w:rPr>
          <w:noProof/>
        </w:rPr>
        <w:fldChar w:fldCharType="separate"/>
      </w:r>
      <w:r>
        <w:rPr>
          <w:noProof/>
        </w:rPr>
        <w:t>5</w:t>
      </w:r>
      <w:r>
        <w:rPr>
          <w:noProof/>
        </w:rPr>
        <w:fldChar w:fldCharType="end"/>
      </w:r>
    </w:p>
    <w:p w14:paraId="5D52A206" w14:textId="702C3A04" w:rsidR="0056029E" w:rsidRDefault="0056029E">
      <w:pPr>
        <w:pStyle w:val="TOC3"/>
        <w:rPr>
          <w:rFonts w:asciiTheme="minorHAnsi" w:eastAsiaTheme="minorEastAsia" w:hAnsiTheme="minorHAnsi"/>
          <w:noProof/>
          <w:sz w:val="22"/>
        </w:rPr>
      </w:pPr>
      <w:r>
        <w:rPr>
          <w:noProof/>
        </w:rPr>
        <w:t>3.7 Instrumentation</w:t>
      </w:r>
      <w:r>
        <w:rPr>
          <w:noProof/>
        </w:rPr>
        <w:tab/>
      </w:r>
      <w:r>
        <w:rPr>
          <w:noProof/>
        </w:rPr>
        <w:fldChar w:fldCharType="begin"/>
      </w:r>
      <w:r>
        <w:rPr>
          <w:noProof/>
        </w:rPr>
        <w:instrText xml:space="preserve"> PAGEREF _Toc42545968 \h </w:instrText>
      </w:r>
      <w:r>
        <w:rPr>
          <w:noProof/>
        </w:rPr>
      </w:r>
      <w:r>
        <w:rPr>
          <w:noProof/>
        </w:rPr>
        <w:fldChar w:fldCharType="separate"/>
      </w:r>
      <w:r>
        <w:rPr>
          <w:noProof/>
        </w:rPr>
        <w:t>5</w:t>
      </w:r>
      <w:r>
        <w:rPr>
          <w:noProof/>
        </w:rPr>
        <w:fldChar w:fldCharType="end"/>
      </w:r>
    </w:p>
    <w:p w14:paraId="461EA3C2" w14:textId="35E2659B" w:rsidR="0056029E" w:rsidRDefault="0056029E">
      <w:pPr>
        <w:pStyle w:val="TOC3"/>
        <w:rPr>
          <w:rFonts w:asciiTheme="minorHAnsi" w:eastAsiaTheme="minorEastAsia" w:hAnsiTheme="minorHAnsi"/>
          <w:noProof/>
          <w:sz w:val="22"/>
        </w:rPr>
      </w:pPr>
      <w:r>
        <w:rPr>
          <w:noProof/>
        </w:rPr>
        <w:t>3.8 Data Collection Procedures</w:t>
      </w:r>
      <w:r>
        <w:rPr>
          <w:noProof/>
        </w:rPr>
        <w:tab/>
      </w:r>
      <w:r>
        <w:rPr>
          <w:noProof/>
        </w:rPr>
        <w:fldChar w:fldCharType="begin"/>
      </w:r>
      <w:r>
        <w:rPr>
          <w:noProof/>
        </w:rPr>
        <w:instrText xml:space="preserve"> PAGEREF _Toc42545969 \h </w:instrText>
      </w:r>
      <w:r>
        <w:rPr>
          <w:noProof/>
        </w:rPr>
      </w:r>
      <w:r>
        <w:rPr>
          <w:noProof/>
        </w:rPr>
        <w:fldChar w:fldCharType="separate"/>
      </w:r>
      <w:r>
        <w:rPr>
          <w:noProof/>
        </w:rPr>
        <w:t>5</w:t>
      </w:r>
      <w:r>
        <w:rPr>
          <w:noProof/>
        </w:rPr>
        <w:fldChar w:fldCharType="end"/>
      </w:r>
    </w:p>
    <w:p w14:paraId="207D32AE" w14:textId="51FE73C2" w:rsidR="0056029E" w:rsidRDefault="0056029E">
      <w:pPr>
        <w:pStyle w:val="TOC3"/>
        <w:rPr>
          <w:rFonts w:asciiTheme="minorHAnsi" w:eastAsiaTheme="minorEastAsia" w:hAnsiTheme="minorHAnsi"/>
          <w:noProof/>
          <w:sz w:val="22"/>
        </w:rPr>
      </w:pPr>
      <w:r>
        <w:rPr>
          <w:noProof/>
        </w:rPr>
        <w:t>3.9 Data Analysis</w:t>
      </w:r>
      <w:r>
        <w:rPr>
          <w:noProof/>
        </w:rPr>
        <w:tab/>
      </w:r>
      <w:r>
        <w:rPr>
          <w:noProof/>
        </w:rPr>
        <w:fldChar w:fldCharType="begin"/>
      </w:r>
      <w:r>
        <w:rPr>
          <w:noProof/>
        </w:rPr>
        <w:instrText xml:space="preserve"> PAGEREF _Toc42545970 \h </w:instrText>
      </w:r>
      <w:r>
        <w:rPr>
          <w:noProof/>
        </w:rPr>
      </w:r>
      <w:r>
        <w:rPr>
          <w:noProof/>
        </w:rPr>
        <w:fldChar w:fldCharType="separate"/>
      </w:r>
      <w:r>
        <w:rPr>
          <w:noProof/>
        </w:rPr>
        <w:t>6</w:t>
      </w:r>
      <w:r>
        <w:rPr>
          <w:noProof/>
        </w:rPr>
        <w:fldChar w:fldCharType="end"/>
      </w:r>
    </w:p>
    <w:p w14:paraId="7E0DF195" w14:textId="178B6DBF" w:rsidR="0056029E" w:rsidRDefault="0056029E">
      <w:pPr>
        <w:pStyle w:val="TOC3"/>
        <w:rPr>
          <w:rFonts w:asciiTheme="minorHAnsi" w:eastAsiaTheme="minorEastAsia" w:hAnsiTheme="minorHAnsi"/>
          <w:noProof/>
          <w:sz w:val="22"/>
        </w:rPr>
      </w:pPr>
      <w:r>
        <w:rPr>
          <w:noProof/>
        </w:rPr>
        <w:t>3.9 Research Design Limitations</w:t>
      </w:r>
      <w:r>
        <w:rPr>
          <w:noProof/>
        </w:rPr>
        <w:tab/>
      </w:r>
      <w:r>
        <w:rPr>
          <w:noProof/>
        </w:rPr>
        <w:fldChar w:fldCharType="begin"/>
      </w:r>
      <w:r>
        <w:rPr>
          <w:noProof/>
        </w:rPr>
        <w:instrText xml:space="preserve"> PAGEREF _Toc42545971 \h </w:instrText>
      </w:r>
      <w:r>
        <w:rPr>
          <w:noProof/>
        </w:rPr>
      </w:r>
      <w:r>
        <w:rPr>
          <w:noProof/>
        </w:rPr>
        <w:fldChar w:fldCharType="separate"/>
      </w:r>
      <w:r>
        <w:rPr>
          <w:noProof/>
        </w:rPr>
        <w:t>6</w:t>
      </w:r>
      <w:r>
        <w:rPr>
          <w:noProof/>
        </w:rPr>
        <w:fldChar w:fldCharType="end"/>
      </w:r>
    </w:p>
    <w:p w14:paraId="77F9E00E" w14:textId="402C6FAE" w:rsidR="0056029E" w:rsidRDefault="0056029E">
      <w:pPr>
        <w:pStyle w:val="TOC3"/>
        <w:rPr>
          <w:rFonts w:asciiTheme="minorHAnsi" w:eastAsiaTheme="minorEastAsia" w:hAnsiTheme="minorHAnsi"/>
          <w:noProof/>
          <w:sz w:val="22"/>
        </w:rPr>
      </w:pPr>
      <w:r>
        <w:rPr>
          <w:noProof/>
        </w:rPr>
        <w:t>3.9 Conclusion</w:t>
      </w:r>
      <w:r>
        <w:rPr>
          <w:noProof/>
        </w:rPr>
        <w:tab/>
      </w:r>
      <w:r>
        <w:rPr>
          <w:noProof/>
        </w:rPr>
        <w:fldChar w:fldCharType="begin"/>
      </w:r>
      <w:r>
        <w:rPr>
          <w:noProof/>
        </w:rPr>
        <w:instrText xml:space="preserve"> PAGEREF _Toc42545972 \h </w:instrText>
      </w:r>
      <w:r>
        <w:rPr>
          <w:noProof/>
        </w:rPr>
      </w:r>
      <w:r>
        <w:rPr>
          <w:noProof/>
        </w:rPr>
        <w:fldChar w:fldCharType="separate"/>
      </w:r>
      <w:r>
        <w:rPr>
          <w:noProof/>
        </w:rPr>
        <w:t>6</w:t>
      </w:r>
      <w:r>
        <w:rPr>
          <w:noProof/>
        </w:rPr>
        <w:fldChar w:fldCharType="end"/>
      </w:r>
    </w:p>
    <w:p w14:paraId="48156DE6" w14:textId="3801396F" w:rsidR="0056029E" w:rsidRDefault="0056029E">
      <w:pPr>
        <w:pStyle w:val="TOC1"/>
        <w:rPr>
          <w:rFonts w:asciiTheme="minorHAnsi" w:eastAsiaTheme="minorEastAsia" w:hAnsiTheme="minorHAnsi"/>
          <w:caps w:val="0"/>
          <w:noProof/>
          <w:sz w:val="22"/>
        </w:rPr>
      </w:pPr>
      <w:r>
        <w:rPr>
          <w:noProof/>
        </w:rPr>
        <w:t>Chapter IV:  RESULTS</w:t>
      </w:r>
      <w:r>
        <w:rPr>
          <w:noProof/>
        </w:rPr>
        <w:tab/>
      </w:r>
      <w:r>
        <w:rPr>
          <w:noProof/>
        </w:rPr>
        <w:fldChar w:fldCharType="begin"/>
      </w:r>
      <w:r>
        <w:rPr>
          <w:noProof/>
        </w:rPr>
        <w:instrText xml:space="preserve"> PAGEREF _Toc42545973 \h </w:instrText>
      </w:r>
      <w:r>
        <w:rPr>
          <w:noProof/>
        </w:rPr>
      </w:r>
      <w:r>
        <w:rPr>
          <w:noProof/>
        </w:rPr>
        <w:fldChar w:fldCharType="separate"/>
      </w:r>
      <w:r>
        <w:rPr>
          <w:noProof/>
        </w:rPr>
        <w:t>7</w:t>
      </w:r>
      <w:r>
        <w:rPr>
          <w:noProof/>
        </w:rPr>
        <w:fldChar w:fldCharType="end"/>
      </w:r>
    </w:p>
    <w:p w14:paraId="7925F149" w14:textId="7D238A99" w:rsidR="0056029E" w:rsidRDefault="0056029E">
      <w:pPr>
        <w:pStyle w:val="TOC3"/>
        <w:rPr>
          <w:rFonts w:asciiTheme="minorHAnsi" w:eastAsiaTheme="minorEastAsia" w:hAnsiTheme="minorHAnsi"/>
          <w:noProof/>
          <w:sz w:val="22"/>
        </w:rPr>
      </w:pPr>
      <w:r>
        <w:rPr>
          <w:noProof/>
        </w:rPr>
        <w:t>4.1 Research Question One</w:t>
      </w:r>
      <w:r>
        <w:rPr>
          <w:noProof/>
        </w:rPr>
        <w:tab/>
      </w:r>
      <w:r>
        <w:rPr>
          <w:noProof/>
        </w:rPr>
        <w:fldChar w:fldCharType="begin"/>
      </w:r>
      <w:r>
        <w:rPr>
          <w:noProof/>
        </w:rPr>
        <w:instrText xml:space="preserve"> PAGEREF _Toc42545974 \h </w:instrText>
      </w:r>
      <w:r>
        <w:rPr>
          <w:noProof/>
        </w:rPr>
      </w:r>
      <w:r>
        <w:rPr>
          <w:noProof/>
        </w:rPr>
        <w:fldChar w:fldCharType="separate"/>
      </w:r>
      <w:r>
        <w:rPr>
          <w:noProof/>
        </w:rPr>
        <w:t>7</w:t>
      </w:r>
      <w:r>
        <w:rPr>
          <w:noProof/>
        </w:rPr>
        <w:fldChar w:fldCharType="end"/>
      </w:r>
    </w:p>
    <w:p w14:paraId="3FA66A77" w14:textId="3A6D2263" w:rsidR="0056029E" w:rsidRDefault="0056029E">
      <w:pPr>
        <w:pStyle w:val="TOC3"/>
        <w:rPr>
          <w:rFonts w:asciiTheme="minorHAnsi" w:eastAsiaTheme="minorEastAsia" w:hAnsiTheme="minorHAnsi"/>
          <w:noProof/>
          <w:sz w:val="22"/>
        </w:rPr>
      </w:pPr>
      <w:r>
        <w:rPr>
          <w:noProof/>
        </w:rPr>
        <w:t>4.2 Research Question Two</w:t>
      </w:r>
      <w:r>
        <w:rPr>
          <w:noProof/>
        </w:rPr>
        <w:tab/>
      </w:r>
      <w:r>
        <w:rPr>
          <w:noProof/>
        </w:rPr>
        <w:fldChar w:fldCharType="begin"/>
      </w:r>
      <w:r>
        <w:rPr>
          <w:noProof/>
        </w:rPr>
        <w:instrText xml:space="preserve"> PAGEREF _Toc42545975 \h </w:instrText>
      </w:r>
      <w:r>
        <w:rPr>
          <w:noProof/>
        </w:rPr>
      </w:r>
      <w:r>
        <w:rPr>
          <w:noProof/>
        </w:rPr>
        <w:fldChar w:fldCharType="separate"/>
      </w:r>
      <w:r>
        <w:rPr>
          <w:noProof/>
        </w:rPr>
        <w:t>7</w:t>
      </w:r>
      <w:r>
        <w:rPr>
          <w:noProof/>
        </w:rPr>
        <w:fldChar w:fldCharType="end"/>
      </w:r>
    </w:p>
    <w:p w14:paraId="6E4F3543" w14:textId="5C95C312" w:rsidR="0056029E" w:rsidRDefault="0056029E">
      <w:pPr>
        <w:pStyle w:val="TOC3"/>
        <w:rPr>
          <w:rFonts w:asciiTheme="minorHAnsi" w:eastAsiaTheme="minorEastAsia" w:hAnsiTheme="minorHAnsi"/>
          <w:noProof/>
          <w:sz w:val="22"/>
        </w:rPr>
      </w:pPr>
      <w:r>
        <w:rPr>
          <w:noProof/>
        </w:rPr>
        <w:t>4.2 Summary of Findings</w:t>
      </w:r>
      <w:r>
        <w:rPr>
          <w:noProof/>
        </w:rPr>
        <w:tab/>
      </w:r>
      <w:r>
        <w:rPr>
          <w:noProof/>
        </w:rPr>
        <w:fldChar w:fldCharType="begin"/>
      </w:r>
      <w:r>
        <w:rPr>
          <w:noProof/>
        </w:rPr>
        <w:instrText xml:space="preserve"> PAGEREF _Toc42545976 \h </w:instrText>
      </w:r>
      <w:r>
        <w:rPr>
          <w:noProof/>
        </w:rPr>
      </w:r>
      <w:r>
        <w:rPr>
          <w:noProof/>
        </w:rPr>
        <w:fldChar w:fldCharType="separate"/>
      </w:r>
      <w:r>
        <w:rPr>
          <w:noProof/>
        </w:rPr>
        <w:t>7</w:t>
      </w:r>
      <w:r>
        <w:rPr>
          <w:noProof/>
        </w:rPr>
        <w:fldChar w:fldCharType="end"/>
      </w:r>
    </w:p>
    <w:p w14:paraId="6FBB49F7" w14:textId="1729576C" w:rsidR="0056029E" w:rsidRDefault="0056029E">
      <w:pPr>
        <w:pStyle w:val="TOC3"/>
        <w:rPr>
          <w:rFonts w:asciiTheme="minorHAnsi" w:eastAsiaTheme="minorEastAsia" w:hAnsiTheme="minorHAnsi"/>
          <w:noProof/>
          <w:sz w:val="22"/>
        </w:rPr>
      </w:pPr>
      <w:r>
        <w:rPr>
          <w:noProof/>
        </w:rPr>
        <w:t>4.2 Conclusion</w:t>
      </w:r>
      <w:r>
        <w:rPr>
          <w:noProof/>
        </w:rPr>
        <w:tab/>
      </w:r>
      <w:r>
        <w:rPr>
          <w:noProof/>
        </w:rPr>
        <w:fldChar w:fldCharType="begin"/>
      </w:r>
      <w:r>
        <w:rPr>
          <w:noProof/>
        </w:rPr>
        <w:instrText xml:space="preserve"> PAGEREF _Toc42545977 \h </w:instrText>
      </w:r>
      <w:r>
        <w:rPr>
          <w:noProof/>
        </w:rPr>
      </w:r>
      <w:r>
        <w:rPr>
          <w:noProof/>
        </w:rPr>
        <w:fldChar w:fldCharType="separate"/>
      </w:r>
      <w:r>
        <w:rPr>
          <w:noProof/>
        </w:rPr>
        <w:t>7</w:t>
      </w:r>
      <w:r>
        <w:rPr>
          <w:noProof/>
        </w:rPr>
        <w:fldChar w:fldCharType="end"/>
      </w:r>
    </w:p>
    <w:p w14:paraId="7F118808" w14:textId="1895D959" w:rsidR="0056029E" w:rsidRDefault="0056029E">
      <w:pPr>
        <w:pStyle w:val="TOC1"/>
        <w:rPr>
          <w:rFonts w:asciiTheme="minorHAnsi" w:eastAsiaTheme="minorEastAsia" w:hAnsiTheme="minorHAnsi"/>
          <w:caps w:val="0"/>
          <w:noProof/>
          <w:sz w:val="22"/>
        </w:rPr>
      </w:pPr>
      <w:r>
        <w:rPr>
          <w:noProof/>
        </w:rPr>
        <w:t>Chapter V:  DISCUSSION</w:t>
      </w:r>
      <w:r>
        <w:rPr>
          <w:noProof/>
        </w:rPr>
        <w:tab/>
      </w:r>
      <w:r>
        <w:rPr>
          <w:noProof/>
        </w:rPr>
        <w:fldChar w:fldCharType="begin"/>
      </w:r>
      <w:r>
        <w:rPr>
          <w:noProof/>
        </w:rPr>
        <w:instrText xml:space="preserve"> PAGEREF _Toc42545978 \h </w:instrText>
      </w:r>
      <w:r>
        <w:rPr>
          <w:noProof/>
        </w:rPr>
      </w:r>
      <w:r>
        <w:rPr>
          <w:noProof/>
        </w:rPr>
        <w:fldChar w:fldCharType="separate"/>
      </w:r>
      <w:r>
        <w:rPr>
          <w:noProof/>
        </w:rPr>
        <w:t>8</w:t>
      </w:r>
      <w:r>
        <w:rPr>
          <w:noProof/>
        </w:rPr>
        <w:fldChar w:fldCharType="end"/>
      </w:r>
    </w:p>
    <w:p w14:paraId="5E9C8C1F" w14:textId="5995FB7A" w:rsidR="0056029E" w:rsidRDefault="0056029E">
      <w:pPr>
        <w:pStyle w:val="TOC3"/>
        <w:rPr>
          <w:rFonts w:asciiTheme="minorHAnsi" w:eastAsiaTheme="minorEastAsia" w:hAnsiTheme="minorHAnsi"/>
          <w:noProof/>
          <w:sz w:val="22"/>
        </w:rPr>
      </w:pPr>
      <w:r>
        <w:rPr>
          <w:noProof/>
        </w:rPr>
        <w:t>5.1 Discussion of Results</w:t>
      </w:r>
      <w:r>
        <w:rPr>
          <w:noProof/>
        </w:rPr>
        <w:tab/>
      </w:r>
      <w:r>
        <w:rPr>
          <w:noProof/>
        </w:rPr>
        <w:fldChar w:fldCharType="begin"/>
      </w:r>
      <w:r>
        <w:rPr>
          <w:noProof/>
        </w:rPr>
        <w:instrText xml:space="preserve"> PAGEREF _Toc42545979 \h </w:instrText>
      </w:r>
      <w:r>
        <w:rPr>
          <w:noProof/>
        </w:rPr>
      </w:r>
      <w:r>
        <w:rPr>
          <w:noProof/>
        </w:rPr>
        <w:fldChar w:fldCharType="separate"/>
      </w:r>
      <w:r>
        <w:rPr>
          <w:noProof/>
        </w:rPr>
        <w:t>8</w:t>
      </w:r>
      <w:r>
        <w:rPr>
          <w:noProof/>
        </w:rPr>
        <w:fldChar w:fldCharType="end"/>
      </w:r>
    </w:p>
    <w:p w14:paraId="36B86CC9" w14:textId="38278D68" w:rsidR="0056029E" w:rsidRDefault="0056029E">
      <w:pPr>
        <w:pStyle w:val="TOC3"/>
        <w:rPr>
          <w:rFonts w:asciiTheme="minorHAnsi" w:eastAsiaTheme="minorEastAsia" w:hAnsiTheme="minorHAnsi"/>
          <w:noProof/>
          <w:sz w:val="22"/>
        </w:rPr>
      </w:pPr>
      <w:r>
        <w:rPr>
          <w:noProof/>
        </w:rPr>
        <w:t>5.2 Discussion of Research Question One</w:t>
      </w:r>
      <w:r>
        <w:rPr>
          <w:noProof/>
        </w:rPr>
        <w:tab/>
      </w:r>
      <w:r>
        <w:rPr>
          <w:noProof/>
        </w:rPr>
        <w:fldChar w:fldCharType="begin"/>
      </w:r>
      <w:r>
        <w:rPr>
          <w:noProof/>
        </w:rPr>
        <w:instrText xml:space="preserve"> PAGEREF _Toc42545980 \h </w:instrText>
      </w:r>
      <w:r>
        <w:rPr>
          <w:noProof/>
        </w:rPr>
      </w:r>
      <w:r>
        <w:rPr>
          <w:noProof/>
        </w:rPr>
        <w:fldChar w:fldCharType="separate"/>
      </w:r>
      <w:r>
        <w:rPr>
          <w:noProof/>
        </w:rPr>
        <w:t>8</w:t>
      </w:r>
      <w:r>
        <w:rPr>
          <w:noProof/>
        </w:rPr>
        <w:fldChar w:fldCharType="end"/>
      </w:r>
    </w:p>
    <w:p w14:paraId="5C322798" w14:textId="128D0B64" w:rsidR="0056029E" w:rsidRDefault="0056029E">
      <w:pPr>
        <w:pStyle w:val="TOC3"/>
        <w:rPr>
          <w:rFonts w:asciiTheme="minorHAnsi" w:eastAsiaTheme="minorEastAsia" w:hAnsiTheme="minorHAnsi"/>
          <w:noProof/>
          <w:sz w:val="22"/>
        </w:rPr>
      </w:pPr>
      <w:r>
        <w:rPr>
          <w:noProof/>
        </w:rPr>
        <w:lastRenderedPageBreak/>
        <w:t>5.2 Discussion of Research Question Two</w:t>
      </w:r>
      <w:r>
        <w:rPr>
          <w:noProof/>
        </w:rPr>
        <w:tab/>
      </w:r>
      <w:r>
        <w:rPr>
          <w:noProof/>
        </w:rPr>
        <w:fldChar w:fldCharType="begin"/>
      </w:r>
      <w:r>
        <w:rPr>
          <w:noProof/>
        </w:rPr>
        <w:instrText xml:space="preserve"> PAGEREF _Toc42545981 \h </w:instrText>
      </w:r>
      <w:r>
        <w:rPr>
          <w:noProof/>
        </w:rPr>
      </w:r>
      <w:r>
        <w:rPr>
          <w:noProof/>
        </w:rPr>
        <w:fldChar w:fldCharType="separate"/>
      </w:r>
      <w:r>
        <w:rPr>
          <w:noProof/>
        </w:rPr>
        <w:t>8</w:t>
      </w:r>
      <w:r>
        <w:rPr>
          <w:noProof/>
        </w:rPr>
        <w:fldChar w:fldCharType="end"/>
      </w:r>
    </w:p>
    <w:p w14:paraId="0B25E47D" w14:textId="67EA56EF" w:rsidR="0056029E" w:rsidRDefault="0056029E">
      <w:pPr>
        <w:pStyle w:val="TOC1"/>
        <w:rPr>
          <w:rFonts w:asciiTheme="minorHAnsi" w:eastAsiaTheme="minorEastAsia" w:hAnsiTheme="minorHAnsi"/>
          <w:caps w:val="0"/>
          <w:noProof/>
          <w:sz w:val="22"/>
        </w:rPr>
      </w:pPr>
      <w:r>
        <w:rPr>
          <w:noProof/>
        </w:rPr>
        <w:t>Chapter VI:  SUMMARY, IMPLICATIONS, AND RECOMMENDATIONS</w:t>
      </w:r>
      <w:r>
        <w:rPr>
          <w:noProof/>
        </w:rPr>
        <w:tab/>
      </w:r>
      <w:r>
        <w:rPr>
          <w:noProof/>
        </w:rPr>
        <w:fldChar w:fldCharType="begin"/>
      </w:r>
      <w:r>
        <w:rPr>
          <w:noProof/>
        </w:rPr>
        <w:instrText xml:space="preserve"> PAGEREF _Toc42545982 \h </w:instrText>
      </w:r>
      <w:r>
        <w:rPr>
          <w:noProof/>
        </w:rPr>
      </w:r>
      <w:r>
        <w:rPr>
          <w:noProof/>
        </w:rPr>
        <w:fldChar w:fldCharType="separate"/>
      </w:r>
      <w:r>
        <w:rPr>
          <w:noProof/>
        </w:rPr>
        <w:t>9</w:t>
      </w:r>
      <w:r>
        <w:rPr>
          <w:noProof/>
        </w:rPr>
        <w:fldChar w:fldCharType="end"/>
      </w:r>
    </w:p>
    <w:p w14:paraId="47BB42F6" w14:textId="0D0086C5" w:rsidR="0056029E" w:rsidRDefault="0056029E">
      <w:pPr>
        <w:pStyle w:val="TOC3"/>
        <w:rPr>
          <w:rFonts w:asciiTheme="minorHAnsi" w:eastAsiaTheme="minorEastAsia" w:hAnsiTheme="minorHAnsi"/>
          <w:noProof/>
          <w:sz w:val="22"/>
        </w:rPr>
      </w:pPr>
      <w:r>
        <w:rPr>
          <w:noProof/>
        </w:rPr>
        <w:t>6.1 Summary</w:t>
      </w:r>
      <w:r>
        <w:rPr>
          <w:noProof/>
        </w:rPr>
        <w:tab/>
      </w:r>
      <w:r>
        <w:rPr>
          <w:noProof/>
        </w:rPr>
        <w:fldChar w:fldCharType="begin"/>
      </w:r>
      <w:r>
        <w:rPr>
          <w:noProof/>
        </w:rPr>
        <w:instrText xml:space="preserve"> PAGEREF _Toc42545983 \h </w:instrText>
      </w:r>
      <w:r>
        <w:rPr>
          <w:noProof/>
        </w:rPr>
      </w:r>
      <w:r>
        <w:rPr>
          <w:noProof/>
        </w:rPr>
        <w:fldChar w:fldCharType="separate"/>
      </w:r>
      <w:r>
        <w:rPr>
          <w:noProof/>
        </w:rPr>
        <w:t>9</w:t>
      </w:r>
      <w:r>
        <w:rPr>
          <w:noProof/>
        </w:rPr>
        <w:fldChar w:fldCharType="end"/>
      </w:r>
    </w:p>
    <w:p w14:paraId="7604B001" w14:textId="45CCC463" w:rsidR="0056029E" w:rsidRDefault="0056029E">
      <w:pPr>
        <w:pStyle w:val="TOC3"/>
        <w:rPr>
          <w:rFonts w:asciiTheme="minorHAnsi" w:eastAsiaTheme="minorEastAsia" w:hAnsiTheme="minorHAnsi"/>
          <w:noProof/>
          <w:sz w:val="22"/>
        </w:rPr>
      </w:pPr>
      <w:r>
        <w:rPr>
          <w:noProof/>
        </w:rPr>
        <w:t>6.2 Implications</w:t>
      </w:r>
      <w:r>
        <w:rPr>
          <w:noProof/>
        </w:rPr>
        <w:tab/>
      </w:r>
      <w:r>
        <w:rPr>
          <w:noProof/>
        </w:rPr>
        <w:fldChar w:fldCharType="begin"/>
      </w:r>
      <w:r>
        <w:rPr>
          <w:noProof/>
        </w:rPr>
        <w:instrText xml:space="preserve"> PAGEREF _Toc42545984 \h </w:instrText>
      </w:r>
      <w:r>
        <w:rPr>
          <w:noProof/>
        </w:rPr>
      </w:r>
      <w:r>
        <w:rPr>
          <w:noProof/>
        </w:rPr>
        <w:fldChar w:fldCharType="separate"/>
      </w:r>
      <w:r>
        <w:rPr>
          <w:noProof/>
        </w:rPr>
        <w:t>9</w:t>
      </w:r>
      <w:r>
        <w:rPr>
          <w:noProof/>
        </w:rPr>
        <w:fldChar w:fldCharType="end"/>
      </w:r>
    </w:p>
    <w:p w14:paraId="2CE111FF" w14:textId="228BD6F0" w:rsidR="0056029E" w:rsidRDefault="0056029E">
      <w:pPr>
        <w:pStyle w:val="TOC3"/>
        <w:rPr>
          <w:rFonts w:asciiTheme="minorHAnsi" w:eastAsiaTheme="minorEastAsia" w:hAnsiTheme="minorHAnsi"/>
          <w:noProof/>
          <w:sz w:val="22"/>
        </w:rPr>
      </w:pPr>
      <w:r>
        <w:rPr>
          <w:noProof/>
        </w:rPr>
        <w:t>6.3 Recommendations for Future Research</w:t>
      </w:r>
      <w:r>
        <w:rPr>
          <w:noProof/>
        </w:rPr>
        <w:tab/>
      </w:r>
      <w:r>
        <w:rPr>
          <w:noProof/>
        </w:rPr>
        <w:fldChar w:fldCharType="begin"/>
      </w:r>
      <w:r>
        <w:rPr>
          <w:noProof/>
        </w:rPr>
        <w:instrText xml:space="preserve"> PAGEREF _Toc42545985 \h </w:instrText>
      </w:r>
      <w:r>
        <w:rPr>
          <w:noProof/>
        </w:rPr>
      </w:r>
      <w:r>
        <w:rPr>
          <w:noProof/>
        </w:rPr>
        <w:fldChar w:fldCharType="separate"/>
      </w:r>
      <w:r>
        <w:rPr>
          <w:noProof/>
        </w:rPr>
        <w:t>9</w:t>
      </w:r>
      <w:r>
        <w:rPr>
          <w:noProof/>
        </w:rPr>
        <w:fldChar w:fldCharType="end"/>
      </w:r>
    </w:p>
    <w:p w14:paraId="517C3263" w14:textId="75772BF5" w:rsidR="0056029E" w:rsidRDefault="0056029E">
      <w:pPr>
        <w:pStyle w:val="TOC3"/>
        <w:rPr>
          <w:rFonts w:asciiTheme="minorHAnsi" w:eastAsiaTheme="minorEastAsia" w:hAnsiTheme="minorHAnsi"/>
          <w:noProof/>
          <w:sz w:val="22"/>
        </w:rPr>
      </w:pPr>
      <w:r>
        <w:rPr>
          <w:noProof/>
        </w:rPr>
        <w:t>6.4 Conclusion</w:t>
      </w:r>
      <w:r>
        <w:rPr>
          <w:noProof/>
        </w:rPr>
        <w:tab/>
      </w:r>
      <w:r>
        <w:rPr>
          <w:noProof/>
        </w:rPr>
        <w:fldChar w:fldCharType="begin"/>
      </w:r>
      <w:r>
        <w:rPr>
          <w:noProof/>
        </w:rPr>
        <w:instrText xml:space="preserve"> PAGEREF _Toc42545986 \h </w:instrText>
      </w:r>
      <w:r>
        <w:rPr>
          <w:noProof/>
        </w:rPr>
      </w:r>
      <w:r>
        <w:rPr>
          <w:noProof/>
        </w:rPr>
        <w:fldChar w:fldCharType="separate"/>
      </w:r>
      <w:r>
        <w:rPr>
          <w:noProof/>
        </w:rPr>
        <w:t>9</w:t>
      </w:r>
      <w:r>
        <w:rPr>
          <w:noProof/>
        </w:rPr>
        <w:fldChar w:fldCharType="end"/>
      </w:r>
    </w:p>
    <w:p w14:paraId="24A5D622" w14:textId="6E068E37" w:rsidR="0056029E" w:rsidRDefault="0056029E">
      <w:pPr>
        <w:pStyle w:val="TOC1"/>
        <w:rPr>
          <w:rFonts w:asciiTheme="minorHAnsi" w:eastAsiaTheme="minorEastAsia" w:hAnsiTheme="minorHAnsi"/>
          <w:caps w:val="0"/>
          <w:noProof/>
          <w:sz w:val="22"/>
        </w:rPr>
      </w:pPr>
      <w:r>
        <w:rPr>
          <w:noProof/>
        </w:rPr>
        <w:t>APPENDIX A   SURVEY COVER LETTER</w:t>
      </w:r>
      <w:r>
        <w:rPr>
          <w:noProof/>
        </w:rPr>
        <w:tab/>
      </w:r>
      <w:r>
        <w:rPr>
          <w:noProof/>
        </w:rPr>
        <w:fldChar w:fldCharType="begin"/>
      </w:r>
      <w:r>
        <w:rPr>
          <w:noProof/>
        </w:rPr>
        <w:instrText xml:space="preserve"> PAGEREF _Toc42545987 \h </w:instrText>
      </w:r>
      <w:r>
        <w:rPr>
          <w:noProof/>
        </w:rPr>
      </w:r>
      <w:r>
        <w:rPr>
          <w:noProof/>
        </w:rPr>
        <w:fldChar w:fldCharType="separate"/>
      </w:r>
      <w:r>
        <w:rPr>
          <w:noProof/>
        </w:rPr>
        <w:t>10</w:t>
      </w:r>
      <w:r>
        <w:rPr>
          <w:noProof/>
        </w:rPr>
        <w:fldChar w:fldCharType="end"/>
      </w:r>
    </w:p>
    <w:p w14:paraId="0914ABD9" w14:textId="4DFF37F0" w:rsidR="0056029E" w:rsidRDefault="0056029E">
      <w:pPr>
        <w:pStyle w:val="TOC1"/>
        <w:rPr>
          <w:rFonts w:asciiTheme="minorHAnsi" w:eastAsiaTheme="minorEastAsia" w:hAnsiTheme="minorHAnsi"/>
          <w:caps w:val="0"/>
          <w:noProof/>
          <w:sz w:val="22"/>
        </w:rPr>
      </w:pPr>
      <w:r>
        <w:rPr>
          <w:noProof/>
        </w:rPr>
        <w:t>APPENDIX B   INFORMED CONSENT</w:t>
      </w:r>
      <w:r>
        <w:rPr>
          <w:noProof/>
        </w:rPr>
        <w:tab/>
      </w:r>
      <w:r>
        <w:rPr>
          <w:noProof/>
        </w:rPr>
        <w:fldChar w:fldCharType="begin"/>
      </w:r>
      <w:r>
        <w:rPr>
          <w:noProof/>
        </w:rPr>
        <w:instrText xml:space="preserve"> PAGEREF _Toc42545988 \h </w:instrText>
      </w:r>
      <w:r>
        <w:rPr>
          <w:noProof/>
        </w:rPr>
      </w:r>
      <w:r>
        <w:rPr>
          <w:noProof/>
        </w:rPr>
        <w:fldChar w:fldCharType="separate"/>
      </w:r>
      <w:r>
        <w:rPr>
          <w:noProof/>
        </w:rPr>
        <w:t>11</w:t>
      </w:r>
      <w:r>
        <w:rPr>
          <w:noProof/>
        </w:rPr>
        <w:fldChar w:fldCharType="end"/>
      </w:r>
    </w:p>
    <w:p w14:paraId="791160F8" w14:textId="74B73178" w:rsidR="0056029E" w:rsidRDefault="0056029E">
      <w:pPr>
        <w:pStyle w:val="TOC1"/>
        <w:rPr>
          <w:rFonts w:asciiTheme="minorHAnsi" w:eastAsiaTheme="minorEastAsia" w:hAnsiTheme="minorHAnsi"/>
          <w:caps w:val="0"/>
          <w:noProof/>
          <w:sz w:val="22"/>
        </w:rPr>
      </w:pPr>
      <w:r>
        <w:rPr>
          <w:noProof/>
        </w:rPr>
        <w:t>APPENDIX C   INTERVIEW GUIDE</w:t>
      </w:r>
      <w:r>
        <w:rPr>
          <w:noProof/>
        </w:rPr>
        <w:tab/>
      </w:r>
      <w:r>
        <w:rPr>
          <w:noProof/>
        </w:rPr>
        <w:fldChar w:fldCharType="begin"/>
      </w:r>
      <w:r>
        <w:rPr>
          <w:noProof/>
        </w:rPr>
        <w:instrText xml:space="preserve"> PAGEREF _Toc42545989 \h </w:instrText>
      </w:r>
      <w:r>
        <w:rPr>
          <w:noProof/>
        </w:rPr>
      </w:r>
      <w:r>
        <w:rPr>
          <w:noProof/>
        </w:rPr>
        <w:fldChar w:fldCharType="separate"/>
      </w:r>
      <w:r>
        <w:rPr>
          <w:noProof/>
        </w:rPr>
        <w:t>12</w:t>
      </w:r>
      <w:r>
        <w:rPr>
          <w:noProof/>
        </w:rPr>
        <w:fldChar w:fldCharType="end"/>
      </w:r>
    </w:p>
    <w:p w14:paraId="2AC212B1" w14:textId="3169D638" w:rsidR="0056029E" w:rsidRDefault="0056029E">
      <w:pPr>
        <w:pStyle w:val="TOC1"/>
        <w:rPr>
          <w:rFonts w:asciiTheme="minorHAnsi" w:eastAsiaTheme="minorEastAsia" w:hAnsiTheme="minorHAnsi"/>
          <w:caps w:val="0"/>
          <w:noProof/>
          <w:sz w:val="22"/>
        </w:rPr>
      </w:pPr>
      <w:r>
        <w:rPr>
          <w:noProof/>
        </w:rPr>
        <w:t>References [use “Chapter title” Style]</w:t>
      </w:r>
      <w:r>
        <w:rPr>
          <w:noProof/>
        </w:rPr>
        <w:tab/>
      </w:r>
      <w:r>
        <w:rPr>
          <w:noProof/>
        </w:rPr>
        <w:fldChar w:fldCharType="begin"/>
      </w:r>
      <w:r>
        <w:rPr>
          <w:noProof/>
        </w:rPr>
        <w:instrText xml:space="preserve"> PAGEREF _Toc42545990 \h </w:instrText>
      </w:r>
      <w:r>
        <w:rPr>
          <w:noProof/>
        </w:rPr>
      </w:r>
      <w:r>
        <w:rPr>
          <w:noProof/>
        </w:rPr>
        <w:fldChar w:fldCharType="separate"/>
      </w:r>
      <w:r>
        <w:rPr>
          <w:noProof/>
        </w:rPr>
        <w:t>13</w:t>
      </w:r>
      <w:r>
        <w:rPr>
          <w:noProof/>
        </w:rPr>
        <w:fldChar w:fldCharType="end"/>
      </w:r>
    </w:p>
    <w:p w14:paraId="7253C8DE" w14:textId="75704A16" w:rsidR="0056029E" w:rsidRDefault="0056029E">
      <w:pPr>
        <w:pStyle w:val="TOC1"/>
        <w:rPr>
          <w:rFonts w:asciiTheme="minorHAnsi" w:eastAsiaTheme="minorEastAsia" w:hAnsiTheme="minorHAnsi"/>
          <w:caps w:val="0"/>
          <w:noProof/>
          <w:sz w:val="22"/>
        </w:rPr>
      </w:pPr>
      <w:r>
        <w:rPr>
          <w:noProof/>
        </w:rPr>
        <w:t>Appendix A:  FIRST APPENDIX TITLE [use “Chapter title” Style]</w:t>
      </w:r>
      <w:r>
        <w:rPr>
          <w:noProof/>
        </w:rPr>
        <w:tab/>
      </w:r>
      <w:r>
        <w:rPr>
          <w:noProof/>
        </w:rPr>
        <w:fldChar w:fldCharType="begin"/>
      </w:r>
      <w:r>
        <w:rPr>
          <w:noProof/>
        </w:rPr>
        <w:instrText xml:space="preserve"> PAGEREF _Toc42545991 \h </w:instrText>
      </w:r>
      <w:r>
        <w:rPr>
          <w:noProof/>
        </w:rPr>
      </w:r>
      <w:r>
        <w:rPr>
          <w:noProof/>
        </w:rPr>
        <w:fldChar w:fldCharType="separate"/>
      </w:r>
      <w:r>
        <w:rPr>
          <w:noProof/>
        </w:rPr>
        <w:t>14</w:t>
      </w:r>
      <w:r>
        <w:rPr>
          <w:noProof/>
        </w:rPr>
        <w:fldChar w:fldCharType="end"/>
      </w:r>
    </w:p>
    <w:p w14:paraId="59CD9D8A" w14:textId="134DF22C" w:rsidR="00381CE0" w:rsidRDefault="00B51887" w:rsidP="00406F3D">
      <w:pPr>
        <w:pStyle w:val="TOC1"/>
      </w:pPr>
      <w:r>
        <w:fldChar w:fldCharType="end"/>
      </w:r>
    </w:p>
    <w:p w14:paraId="40219ADD" w14:textId="77777777" w:rsidR="00880A2D" w:rsidRPr="00CD41EE" w:rsidRDefault="00880A2D" w:rsidP="00CD41EE">
      <w:r w:rsidRPr="00CD41EE">
        <w:br w:type="page"/>
      </w:r>
    </w:p>
    <w:p w14:paraId="643EE10E" w14:textId="77777777" w:rsidR="00865539" w:rsidRDefault="00880A2D" w:rsidP="00C47CE8">
      <w:pPr>
        <w:pStyle w:val="ListofTablesFiguresHeadings"/>
      </w:pPr>
      <w:bookmarkStart w:id="0" w:name="_Toc468459832"/>
      <w:bookmarkStart w:id="1" w:name="_Toc468460151"/>
      <w:bookmarkStart w:id="2" w:name="_Toc468701102"/>
      <w:bookmarkStart w:id="3" w:name="_Toc481573581"/>
      <w:bookmarkStart w:id="4" w:name="_Toc481573599"/>
      <w:bookmarkStart w:id="5" w:name="_Toc481589862"/>
      <w:bookmarkStart w:id="6" w:name="_Toc42545948"/>
      <w:r w:rsidRPr="00880A2D">
        <w:lastRenderedPageBreak/>
        <w:t>List of Tables</w:t>
      </w:r>
      <w:bookmarkEnd w:id="0"/>
      <w:bookmarkEnd w:id="1"/>
      <w:bookmarkEnd w:id="2"/>
      <w:bookmarkEnd w:id="3"/>
      <w:bookmarkEnd w:id="4"/>
      <w:bookmarkEnd w:id="5"/>
      <w:bookmarkEnd w:id="6"/>
    </w:p>
    <w:p w14:paraId="5B4CCEF2" w14:textId="77777777" w:rsidR="00796C78" w:rsidRDefault="00037D78" w:rsidP="00C257F9">
      <w:pPr>
        <w:pStyle w:val="TOC5"/>
        <w:rPr>
          <w:rFonts w:asciiTheme="minorHAnsi" w:eastAsiaTheme="minorEastAsia" w:hAnsiTheme="minorHAnsi"/>
          <w:noProof/>
          <w:sz w:val="22"/>
        </w:rPr>
      </w:pPr>
      <w:r>
        <w:fldChar w:fldCharType="begin"/>
      </w:r>
      <w:r>
        <w:instrText xml:space="preserve"> TOC \f \t "Table Caption,5" </w:instrText>
      </w:r>
      <w:r>
        <w:fldChar w:fldCharType="separate"/>
      </w:r>
      <w:r w:rsidR="00796C78">
        <w:rPr>
          <w:noProof/>
        </w:rPr>
        <w:t>Table 2.1  Sample Table Caption</w:t>
      </w:r>
      <w:r w:rsidR="00796C78">
        <w:rPr>
          <w:noProof/>
        </w:rPr>
        <w:tab/>
      </w:r>
      <w:r w:rsidR="00796C78">
        <w:rPr>
          <w:noProof/>
        </w:rPr>
        <w:fldChar w:fldCharType="begin"/>
      </w:r>
      <w:r w:rsidR="00796C78">
        <w:rPr>
          <w:noProof/>
        </w:rPr>
        <w:instrText xml:space="preserve"> PAGEREF _Toc468992549 \h </w:instrText>
      </w:r>
      <w:r w:rsidR="00796C78">
        <w:rPr>
          <w:noProof/>
        </w:rPr>
      </w:r>
      <w:r w:rsidR="00796C78">
        <w:rPr>
          <w:noProof/>
        </w:rPr>
        <w:fldChar w:fldCharType="separate"/>
      </w:r>
      <w:r w:rsidR="003D2B65">
        <w:rPr>
          <w:noProof/>
        </w:rPr>
        <w:t>5</w:t>
      </w:r>
      <w:r w:rsidR="00796C78">
        <w:rPr>
          <w:noProof/>
        </w:rPr>
        <w:fldChar w:fldCharType="end"/>
      </w:r>
    </w:p>
    <w:p w14:paraId="2CABF33B" w14:textId="77777777" w:rsidR="005F47AB" w:rsidRDefault="00037D78" w:rsidP="003C1756">
      <w:r>
        <w:fldChar w:fldCharType="end"/>
      </w:r>
      <w:r w:rsidR="005F47AB">
        <w:br w:type="page"/>
      </w:r>
    </w:p>
    <w:p w14:paraId="5B9EE5B0" w14:textId="77777777" w:rsidR="00865539" w:rsidRDefault="00880A2D" w:rsidP="00C47CE8">
      <w:pPr>
        <w:pStyle w:val="ListofTablesFiguresHeadings"/>
      </w:pPr>
      <w:bookmarkStart w:id="7" w:name="_Toc468459833"/>
      <w:bookmarkStart w:id="8" w:name="_Toc468460152"/>
      <w:bookmarkStart w:id="9" w:name="_Toc468701103"/>
      <w:bookmarkStart w:id="10" w:name="_Toc481573582"/>
      <w:bookmarkStart w:id="11" w:name="_Toc481573600"/>
      <w:bookmarkStart w:id="12" w:name="_Toc481589863"/>
      <w:bookmarkStart w:id="13" w:name="_Toc42545949"/>
      <w:r w:rsidRPr="00062300">
        <w:lastRenderedPageBreak/>
        <w:t>List of Figures</w:t>
      </w:r>
      <w:bookmarkEnd w:id="7"/>
      <w:bookmarkEnd w:id="8"/>
      <w:bookmarkEnd w:id="9"/>
      <w:bookmarkEnd w:id="10"/>
      <w:bookmarkEnd w:id="11"/>
      <w:bookmarkEnd w:id="12"/>
      <w:bookmarkEnd w:id="13"/>
    </w:p>
    <w:p w14:paraId="79DE872C" w14:textId="77777777" w:rsidR="00796C78" w:rsidRDefault="00037D78" w:rsidP="00C257F9">
      <w:pPr>
        <w:pStyle w:val="TOC5"/>
        <w:rPr>
          <w:rFonts w:asciiTheme="minorHAnsi" w:eastAsiaTheme="minorEastAsia" w:hAnsiTheme="minorHAnsi"/>
          <w:noProof/>
          <w:sz w:val="22"/>
        </w:rPr>
      </w:pPr>
      <w:r>
        <w:rPr>
          <w:b/>
        </w:rPr>
        <w:fldChar w:fldCharType="begin"/>
      </w:r>
      <w:r>
        <w:rPr>
          <w:b/>
        </w:rPr>
        <w:instrText xml:space="preserve"> TOC \f \t "Figure Caption,5" </w:instrText>
      </w:r>
      <w:r>
        <w:rPr>
          <w:b/>
        </w:rPr>
        <w:fldChar w:fldCharType="separate"/>
      </w:r>
      <w:r w:rsidR="00796C78">
        <w:rPr>
          <w:noProof/>
        </w:rPr>
        <w:t>Figure 2.1  Sample Figure Caption</w:t>
      </w:r>
      <w:r w:rsidR="00796C78">
        <w:rPr>
          <w:noProof/>
        </w:rPr>
        <w:tab/>
      </w:r>
      <w:r w:rsidR="00796C78">
        <w:rPr>
          <w:noProof/>
        </w:rPr>
        <w:fldChar w:fldCharType="begin"/>
      </w:r>
      <w:r w:rsidR="00796C78">
        <w:rPr>
          <w:noProof/>
        </w:rPr>
        <w:instrText xml:space="preserve"> PAGEREF _Toc468992545 \h </w:instrText>
      </w:r>
      <w:r w:rsidR="00796C78">
        <w:rPr>
          <w:noProof/>
        </w:rPr>
      </w:r>
      <w:r w:rsidR="00796C78">
        <w:rPr>
          <w:noProof/>
        </w:rPr>
        <w:fldChar w:fldCharType="separate"/>
      </w:r>
      <w:r w:rsidR="003D2B65">
        <w:rPr>
          <w:noProof/>
        </w:rPr>
        <w:t>5</w:t>
      </w:r>
      <w:r w:rsidR="00796C78">
        <w:rPr>
          <w:noProof/>
        </w:rPr>
        <w:fldChar w:fldCharType="end"/>
      </w:r>
    </w:p>
    <w:p w14:paraId="68F494F3" w14:textId="77777777" w:rsidR="00743091" w:rsidRDefault="00037D78" w:rsidP="00D461FB">
      <w:pPr>
        <w:sectPr w:rsidR="00743091" w:rsidSect="00880A2D">
          <w:footerReference w:type="default" r:id="rId9"/>
          <w:type w:val="continuous"/>
          <w:pgSz w:w="12240" w:h="15840"/>
          <w:pgMar w:top="1800" w:right="1800" w:bottom="1800" w:left="1800" w:header="720" w:footer="720" w:gutter="0"/>
          <w:pgNumType w:fmt="lowerRoman"/>
          <w:cols w:space="720"/>
          <w:docGrid w:linePitch="360"/>
        </w:sectPr>
      </w:pPr>
      <w:r>
        <w:rPr>
          <w:b/>
        </w:rPr>
        <w:fldChar w:fldCharType="end"/>
      </w:r>
    </w:p>
    <w:p w14:paraId="0A0312C3" w14:textId="47E6F962" w:rsidR="00041844" w:rsidRDefault="006D0E02" w:rsidP="00993004">
      <w:pPr>
        <w:pStyle w:val="ChapterTitles"/>
      </w:pPr>
      <w:bookmarkStart w:id="14" w:name="_Toc481570854"/>
      <w:bookmarkStart w:id="15" w:name="_Toc481570868"/>
      <w:bookmarkStart w:id="16" w:name="_Toc42545950"/>
      <w:r>
        <w:lastRenderedPageBreak/>
        <w:t>Chapter I</w:t>
      </w:r>
      <w:r w:rsidR="0003297E">
        <w:t>:</w:t>
      </w:r>
      <w:r w:rsidR="00796C78">
        <w:t xml:space="preserve"> </w:t>
      </w:r>
      <w:r w:rsidR="00406F3D">
        <w:br/>
      </w:r>
      <w:r w:rsidR="00962839">
        <w:t>INTRODUCTION</w:t>
      </w:r>
      <w:r w:rsidR="00201E2C" w:rsidRPr="00EA3A70">
        <w:t xml:space="preserve"> [use “Chapter title” Style</w:t>
      </w:r>
      <w:r w:rsidR="00C90106" w:rsidRPr="00EA3A70">
        <w:t>]</w:t>
      </w:r>
      <w:bookmarkEnd w:id="14"/>
      <w:bookmarkEnd w:id="15"/>
      <w:bookmarkEnd w:id="16"/>
    </w:p>
    <w:tbl>
      <w:tblPr>
        <w:tblStyle w:val="TableGrid"/>
        <w:tblW w:w="0" w:type="auto"/>
        <w:tblLook w:val="04A0" w:firstRow="1" w:lastRow="0" w:firstColumn="1" w:lastColumn="0" w:noHBand="0" w:noVBand="1"/>
      </w:tblPr>
      <w:tblGrid>
        <w:gridCol w:w="8630"/>
      </w:tblGrid>
      <w:tr w:rsidR="00EA3A70" w14:paraId="3EA4CEE7" w14:textId="77777777" w:rsidTr="00EA3A70">
        <w:tc>
          <w:tcPr>
            <w:tcW w:w="8630" w:type="dxa"/>
          </w:tcPr>
          <w:p w14:paraId="32F36635" w14:textId="77777777" w:rsidR="006D0E02" w:rsidRDefault="003B50F7" w:rsidP="0003297E">
            <w:pPr>
              <w:jc w:val="center"/>
              <w:rPr>
                <w:i/>
              </w:rPr>
            </w:pPr>
            <w:r>
              <w:rPr>
                <w:noProof/>
              </w:rPr>
              <w:drawing>
                <wp:anchor distT="0" distB="0" distL="114300" distR="114300" simplePos="0" relativeHeight="251661312" behindDoc="0" locked="0" layoutInCell="1" allowOverlap="1" wp14:anchorId="22DF3DAD" wp14:editId="694DEE09">
                  <wp:simplePos x="0" y="0"/>
                  <wp:positionH relativeFrom="column">
                    <wp:posOffset>235052</wp:posOffset>
                  </wp:positionH>
                  <wp:positionV relativeFrom="paragraph">
                    <wp:posOffset>106959</wp:posOffset>
                  </wp:positionV>
                  <wp:extent cx="191135" cy="1593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eimusu-Warning-sign[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135" cy="159385"/>
                          </a:xfrm>
                          <a:prstGeom prst="rect">
                            <a:avLst/>
                          </a:prstGeom>
                        </pic:spPr>
                      </pic:pic>
                    </a:graphicData>
                  </a:graphic>
                  <wp14:sizeRelH relativeFrom="margin">
                    <wp14:pctWidth>0</wp14:pctWidth>
                  </wp14:sizeRelH>
                  <wp14:sizeRelV relativeFrom="margin">
                    <wp14:pctHeight>0</wp14:pctHeight>
                  </wp14:sizeRelV>
                </wp:anchor>
              </w:drawing>
            </w:r>
            <w:r w:rsidR="00EA3A70" w:rsidRPr="00C90106">
              <w:rPr>
                <w:i/>
              </w:rPr>
              <w:t xml:space="preserve">Note: </w:t>
            </w:r>
            <w:r w:rsidR="0003297E">
              <w:rPr>
                <w:i/>
              </w:rPr>
              <w:t xml:space="preserve">If you choose to put the chapter number (CHAPTER I) on a separate line from the chapter title (FIRST CHAPTER TITLE), </w:t>
            </w:r>
            <w:r w:rsidR="00EA3A70">
              <w:rPr>
                <w:i/>
              </w:rPr>
              <w:t xml:space="preserve">press </w:t>
            </w:r>
            <w:r w:rsidR="00EA3A70" w:rsidRPr="003B50F7">
              <w:rPr>
                <w:b/>
                <w:i/>
                <w:color w:val="FF0000"/>
              </w:rPr>
              <w:t>Shift + Enter</w:t>
            </w:r>
            <w:r w:rsidR="00EA3A70">
              <w:rPr>
                <w:i/>
              </w:rPr>
              <w:t xml:space="preserve"> </w:t>
            </w:r>
            <w:r w:rsidR="006D0E02">
              <w:rPr>
                <w:i/>
              </w:rPr>
              <w:t>after the chapter</w:t>
            </w:r>
            <w:r w:rsidR="00EA3A70">
              <w:rPr>
                <w:i/>
              </w:rPr>
              <w:t>.</w:t>
            </w:r>
            <w:r w:rsidR="006D0E02">
              <w:rPr>
                <w:i/>
              </w:rPr>
              <w:t xml:space="preserve"> This is necessary for formatting the Table of Contents.</w:t>
            </w:r>
            <w:r w:rsidR="00796C78">
              <w:rPr>
                <w:i/>
              </w:rPr>
              <w:t xml:space="preserve"> Pressing </w:t>
            </w:r>
            <w:r w:rsidR="00796C78" w:rsidRPr="00796C78">
              <w:rPr>
                <w:i/>
              </w:rPr>
              <w:t>Enter</w:t>
            </w:r>
            <w:r w:rsidR="00796C78">
              <w:rPr>
                <w:i/>
              </w:rPr>
              <w:t xml:space="preserve"> by itself will create two separate headings.</w:t>
            </w:r>
          </w:p>
        </w:tc>
      </w:tr>
    </w:tbl>
    <w:p w14:paraId="64E7F62F" w14:textId="77777777" w:rsidR="0003188B" w:rsidRDefault="0003188B" w:rsidP="00993004">
      <w:pPr>
        <w:pStyle w:val="Level1Headings"/>
      </w:pPr>
      <w:bookmarkStart w:id="17" w:name="_Toc481570855"/>
      <w:bookmarkStart w:id="18" w:name="_Toc481570869"/>
    </w:p>
    <w:p w14:paraId="33ED973A" w14:textId="075C5DB7" w:rsidR="0056029E" w:rsidRDefault="0056029E" w:rsidP="0056029E">
      <w:pPr>
        <w:pStyle w:val="Level2Headings"/>
      </w:pPr>
      <w:bookmarkStart w:id="19" w:name="_Toc42545951"/>
      <w:bookmarkStart w:id="20" w:name="_Toc481570856"/>
      <w:bookmarkStart w:id="21" w:name="_Toc481570870"/>
      <w:bookmarkEnd w:id="17"/>
      <w:bookmarkEnd w:id="18"/>
      <w:r>
        <w:t>1.1 Introduction [Use “Level 2 Heading” Style]</w:t>
      </w:r>
      <w:bookmarkEnd w:id="19"/>
    </w:p>
    <w:p w14:paraId="3CCF5A4C" w14:textId="77777777" w:rsidR="0056029E" w:rsidRDefault="0056029E" w:rsidP="0056029E">
      <w:pPr>
        <w:pStyle w:val="DocumentText"/>
        <w:rPr>
          <w:noProof/>
        </w:rPr>
      </w:pPr>
      <w:r>
        <w:rPr>
          <w:noProof/>
        </w:rPr>
        <w:t>{Sample Text Sample Text Sample Text Sample Text Sample Text Sample Text Sample Text }</w:t>
      </w:r>
    </w:p>
    <w:p w14:paraId="01CFC91D" w14:textId="7B793ED4" w:rsidR="00173364" w:rsidRDefault="0003188B" w:rsidP="00993004">
      <w:pPr>
        <w:pStyle w:val="Level2Headings"/>
      </w:pPr>
      <w:bookmarkStart w:id="22" w:name="_Toc42545952"/>
      <w:r>
        <w:t>1.</w:t>
      </w:r>
      <w:r w:rsidR="0056029E">
        <w:t>2</w:t>
      </w:r>
      <w:r>
        <w:t xml:space="preserve"> Research Problem</w:t>
      </w:r>
      <w:bookmarkEnd w:id="20"/>
      <w:bookmarkEnd w:id="21"/>
      <w:bookmarkEnd w:id="22"/>
    </w:p>
    <w:p w14:paraId="1B6304F3" w14:textId="26A37E6E" w:rsidR="0095187E" w:rsidRDefault="0095187E" w:rsidP="0095187E">
      <w:pPr>
        <w:pStyle w:val="DocumentText"/>
        <w:rPr>
          <w:noProof/>
        </w:rPr>
      </w:pPr>
      <w:r>
        <w:rPr>
          <w:noProof/>
        </w:rPr>
        <w:t>{Sample Text Sample Text Sample Text Sample Text Sample Text Sample Text Sample Text }</w:t>
      </w:r>
    </w:p>
    <w:p w14:paraId="41FF60C3" w14:textId="58F99823" w:rsidR="0056029E" w:rsidRDefault="0056029E" w:rsidP="0056029E">
      <w:pPr>
        <w:pStyle w:val="Level2Headings"/>
      </w:pPr>
      <w:bookmarkStart w:id="23" w:name="_Toc42545953"/>
      <w:r>
        <w:t>1.3 Purpose of Research</w:t>
      </w:r>
      <w:bookmarkEnd w:id="23"/>
      <w:r>
        <w:t xml:space="preserve"> </w:t>
      </w:r>
    </w:p>
    <w:p w14:paraId="7D2FE484" w14:textId="77777777" w:rsidR="0056029E" w:rsidRDefault="0056029E" w:rsidP="0056029E">
      <w:pPr>
        <w:pStyle w:val="DocumentText"/>
        <w:rPr>
          <w:noProof/>
        </w:rPr>
      </w:pPr>
      <w:r>
        <w:rPr>
          <w:noProof/>
        </w:rPr>
        <w:t>{Sample Text Sample Text Sample Text Sample Text Sample Text Sample Text Sample Text }</w:t>
      </w:r>
    </w:p>
    <w:p w14:paraId="3F0C88AC" w14:textId="2B411491" w:rsidR="0003188B" w:rsidRDefault="0003188B" w:rsidP="0003188B">
      <w:pPr>
        <w:pStyle w:val="Level2Headings"/>
      </w:pPr>
      <w:bookmarkStart w:id="24" w:name="_Toc42545954"/>
      <w:r>
        <w:t>1.</w:t>
      </w:r>
      <w:r w:rsidR="0056029E">
        <w:t>4</w:t>
      </w:r>
      <w:r>
        <w:t xml:space="preserve"> Significance of the Study</w:t>
      </w:r>
      <w:bookmarkEnd w:id="24"/>
      <w:r>
        <w:t xml:space="preserve"> </w:t>
      </w:r>
    </w:p>
    <w:p w14:paraId="5EE41429" w14:textId="33339A74" w:rsidR="0003188B" w:rsidRDefault="0003188B" w:rsidP="0003188B">
      <w:pPr>
        <w:pStyle w:val="DocumentText"/>
        <w:rPr>
          <w:noProof/>
        </w:rPr>
      </w:pPr>
      <w:r>
        <w:rPr>
          <w:noProof/>
        </w:rPr>
        <w:t>{Sample Text Sample Text Sample Text Sample Text Sample Text Sample Text Sample Text }</w:t>
      </w:r>
    </w:p>
    <w:p w14:paraId="2381EF3B" w14:textId="05659E90" w:rsidR="00962839" w:rsidRDefault="00962839" w:rsidP="00962839">
      <w:pPr>
        <w:pStyle w:val="Level2Headings"/>
      </w:pPr>
      <w:bookmarkStart w:id="25" w:name="_Toc42545955"/>
      <w:r>
        <w:t>1.</w:t>
      </w:r>
      <w:r w:rsidR="0056029E">
        <w:t>5</w:t>
      </w:r>
      <w:r>
        <w:t xml:space="preserve"> Research Purpose and Questions</w:t>
      </w:r>
      <w:bookmarkEnd w:id="25"/>
      <w:r>
        <w:t xml:space="preserve"> </w:t>
      </w:r>
    </w:p>
    <w:p w14:paraId="4AC3622E" w14:textId="1BC00664" w:rsidR="00962839" w:rsidRDefault="00962839" w:rsidP="00962839">
      <w:pPr>
        <w:pStyle w:val="DocumentText"/>
        <w:rPr>
          <w:noProof/>
        </w:rPr>
      </w:pPr>
      <w:r>
        <w:rPr>
          <w:noProof/>
        </w:rPr>
        <w:t>{Sample Text Sample Text Sample Text Sample Text Sample Text Sample Text Sample Text }</w:t>
      </w:r>
    </w:p>
    <w:p w14:paraId="30C1EC58" w14:textId="77777777" w:rsidR="0056029E" w:rsidRDefault="0056029E" w:rsidP="00962839">
      <w:pPr>
        <w:pStyle w:val="DocumentText"/>
        <w:rPr>
          <w:noProof/>
        </w:rPr>
      </w:pPr>
    </w:p>
    <w:p w14:paraId="40C1A696" w14:textId="16AA8041" w:rsidR="00794B0C" w:rsidRDefault="00794B0C" w:rsidP="000A23E1">
      <w:pPr>
        <w:ind w:firstLine="720"/>
        <w:rPr>
          <w:noProof/>
        </w:rPr>
      </w:pPr>
      <w:r>
        <w:rPr>
          <w:b/>
          <w:noProof/>
        </w:rPr>
        <w:lastRenderedPageBreak/>
        <w:t xml:space="preserve">Level 3 Headings. </w:t>
      </w:r>
      <w:r w:rsidR="000A23E1">
        <w:rPr>
          <w:b/>
          <w:noProof/>
        </w:rPr>
        <w:t>&lt;</w:t>
      </w:r>
      <w:r>
        <w:rPr>
          <w:noProof/>
        </w:rPr>
        <w:t xml:space="preserve">There are </w:t>
      </w:r>
      <w:r w:rsidRPr="00796C78">
        <w:rPr>
          <w:noProof/>
        </w:rPr>
        <w:t>no predefined style guidelines</w:t>
      </w:r>
      <w:r>
        <w:rPr>
          <w:noProof/>
        </w:rPr>
        <w:t xml:space="preserve"> for Level 3 Headings. Create Level 3 Headings manually. They are not required to appear in the Table of Contents.&gt;</w:t>
      </w:r>
    </w:p>
    <w:p w14:paraId="5536F12C" w14:textId="77777777" w:rsidR="00794B0C" w:rsidRDefault="00794B0C">
      <w:pPr>
        <w:spacing w:after="160" w:line="259" w:lineRule="auto"/>
        <w:rPr>
          <w:noProof/>
        </w:rPr>
      </w:pPr>
      <w:r>
        <w:rPr>
          <w:noProof/>
        </w:rPr>
        <w:br w:type="page"/>
      </w:r>
    </w:p>
    <w:p w14:paraId="37CF0318" w14:textId="06C37896" w:rsidR="00173364" w:rsidRDefault="00173364" w:rsidP="00993004">
      <w:pPr>
        <w:pStyle w:val="ChapterTitles"/>
      </w:pPr>
      <w:bookmarkStart w:id="26" w:name="_Toc481570858"/>
      <w:bookmarkStart w:id="27" w:name="_Toc481570872"/>
      <w:bookmarkStart w:id="28" w:name="_Toc42545956"/>
      <w:r>
        <w:lastRenderedPageBreak/>
        <w:t>Chapter II</w:t>
      </w:r>
      <w:r w:rsidR="00DF6DD7">
        <w:t>:</w:t>
      </w:r>
      <w:r w:rsidR="00865539">
        <w:t xml:space="preserve"> </w:t>
      </w:r>
      <w:r w:rsidR="00406F3D">
        <w:br/>
      </w:r>
      <w:bookmarkEnd w:id="26"/>
      <w:bookmarkEnd w:id="27"/>
      <w:r w:rsidR="00962839">
        <w:t>REVIEW OF LITERATURE</w:t>
      </w:r>
      <w:bookmarkEnd w:id="28"/>
    </w:p>
    <w:p w14:paraId="6918A0D5" w14:textId="59914064" w:rsidR="00962839" w:rsidRDefault="00962839" w:rsidP="00962839">
      <w:pPr>
        <w:pStyle w:val="Level2Headings"/>
      </w:pPr>
      <w:bookmarkStart w:id="29" w:name="_Toc42545957"/>
      <w:r>
        <w:t xml:space="preserve">2.1 </w:t>
      </w:r>
      <w:r>
        <w:rPr>
          <w:sz w:val="23"/>
          <w:szCs w:val="23"/>
        </w:rPr>
        <w:t>Theoretical Framework</w:t>
      </w:r>
      <w:bookmarkEnd w:id="29"/>
    </w:p>
    <w:p w14:paraId="70DF04E9" w14:textId="3B186E34" w:rsidR="00962839" w:rsidRDefault="00962839" w:rsidP="00962839">
      <w:pPr>
        <w:pStyle w:val="DocumentText"/>
        <w:rPr>
          <w:noProof/>
        </w:rPr>
      </w:pPr>
      <w:r>
        <w:rPr>
          <w:noProof/>
        </w:rPr>
        <w:t>{Sample Text Sample Text Sample Text Sample Text Sample Text Sample Text Sample Text }</w:t>
      </w:r>
    </w:p>
    <w:p w14:paraId="004E4D2D" w14:textId="251E441C" w:rsidR="00962839" w:rsidRDefault="00962839" w:rsidP="00962839">
      <w:pPr>
        <w:pStyle w:val="Level2Headings"/>
      </w:pPr>
      <w:bookmarkStart w:id="30" w:name="_Toc42545958"/>
      <w:r>
        <w:t xml:space="preserve">2.2 </w:t>
      </w:r>
      <w:r>
        <w:rPr>
          <w:sz w:val="23"/>
          <w:szCs w:val="23"/>
        </w:rPr>
        <w:t>Theory of Reasoned Action</w:t>
      </w:r>
      <w:bookmarkEnd w:id="30"/>
    </w:p>
    <w:p w14:paraId="3EF3D95A" w14:textId="77777777" w:rsidR="00962839" w:rsidRPr="00037D78" w:rsidRDefault="00962839" w:rsidP="00962839">
      <w:pPr>
        <w:pStyle w:val="TableCaption"/>
      </w:pPr>
      <w:bookmarkStart w:id="31" w:name="_Toc468992549"/>
      <w:r w:rsidRPr="00037D78">
        <w:t>Table 2.1</w:t>
      </w:r>
      <w:r w:rsidRPr="00FD7D95">
        <w:t xml:space="preserve">[press </w:t>
      </w:r>
      <w:r w:rsidRPr="00FD7D95">
        <w:rPr>
          <w:b/>
          <w:color w:val="FF0000"/>
        </w:rPr>
        <w:t>Shift + Enter</w:t>
      </w:r>
      <w:r w:rsidRPr="00FD7D95">
        <w:t>]</w:t>
      </w:r>
      <w:r w:rsidRPr="00037D78">
        <w:br/>
      </w:r>
      <w:r w:rsidRPr="00037D78">
        <w:br/>
        <w:t xml:space="preserve">Sample Table Caption [Use “Table </w:t>
      </w:r>
      <w:r>
        <w:t>Caption</w:t>
      </w:r>
      <w:r w:rsidRPr="00037D78">
        <w:t>” Style”]</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1080"/>
        <w:gridCol w:w="1367"/>
      </w:tblGrid>
      <w:tr w:rsidR="00962839" w:rsidRPr="00030761" w14:paraId="0549E95F" w14:textId="77777777" w:rsidTr="004B2873">
        <w:trPr>
          <w:trHeight w:val="405"/>
        </w:trPr>
        <w:tc>
          <w:tcPr>
            <w:tcW w:w="5040" w:type="dxa"/>
            <w:tcBorders>
              <w:left w:val="nil"/>
              <w:bottom w:val="single" w:sz="4" w:space="0" w:color="auto"/>
              <w:right w:val="nil"/>
            </w:tcBorders>
            <w:vAlign w:val="center"/>
          </w:tcPr>
          <w:p w14:paraId="2BE6185B" w14:textId="77777777" w:rsidR="00962839" w:rsidRPr="00FC5834" w:rsidRDefault="00962839" w:rsidP="004B2873">
            <w:pPr>
              <w:spacing w:line="240" w:lineRule="auto"/>
            </w:pPr>
            <w:r w:rsidRPr="00FC5834">
              <w:t>Variable</w:t>
            </w:r>
          </w:p>
        </w:tc>
        <w:tc>
          <w:tcPr>
            <w:tcW w:w="1080" w:type="dxa"/>
            <w:tcBorders>
              <w:left w:val="nil"/>
              <w:bottom w:val="single" w:sz="4" w:space="0" w:color="auto"/>
              <w:right w:val="nil"/>
            </w:tcBorders>
            <w:vAlign w:val="center"/>
          </w:tcPr>
          <w:p w14:paraId="3541198D" w14:textId="77777777" w:rsidR="00962839" w:rsidRPr="00030761" w:rsidRDefault="00962839" w:rsidP="004B2873">
            <w:pPr>
              <w:spacing w:line="240" w:lineRule="auto"/>
              <w:jc w:val="center"/>
              <w:rPr>
                <w:szCs w:val="24"/>
              </w:rPr>
            </w:pPr>
            <w:r w:rsidRPr="00030761">
              <w:rPr>
                <w:szCs w:val="24"/>
              </w:rPr>
              <w:t>%</w:t>
            </w:r>
          </w:p>
        </w:tc>
        <w:tc>
          <w:tcPr>
            <w:tcW w:w="1367" w:type="dxa"/>
            <w:tcBorders>
              <w:left w:val="nil"/>
              <w:bottom w:val="single" w:sz="4" w:space="0" w:color="auto"/>
              <w:right w:val="nil"/>
            </w:tcBorders>
            <w:vAlign w:val="center"/>
          </w:tcPr>
          <w:p w14:paraId="1D7DFC6F" w14:textId="77777777" w:rsidR="00962839" w:rsidRPr="00030761" w:rsidRDefault="00962839" w:rsidP="004B2873">
            <w:pPr>
              <w:spacing w:line="240" w:lineRule="auto"/>
              <w:jc w:val="center"/>
              <w:rPr>
                <w:i/>
                <w:szCs w:val="24"/>
              </w:rPr>
            </w:pPr>
            <w:r w:rsidRPr="00030761">
              <w:rPr>
                <w:i/>
                <w:szCs w:val="24"/>
              </w:rPr>
              <w:t>N</w:t>
            </w:r>
          </w:p>
        </w:tc>
      </w:tr>
      <w:tr w:rsidR="00962839" w:rsidRPr="00030761" w14:paraId="2119DA13" w14:textId="77777777" w:rsidTr="004B2873">
        <w:trPr>
          <w:trHeight w:val="405"/>
        </w:trPr>
        <w:tc>
          <w:tcPr>
            <w:tcW w:w="5040" w:type="dxa"/>
            <w:tcBorders>
              <w:top w:val="single" w:sz="4" w:space="0" w:color="auto"/>
              <w:left w:val="nil"/>
              <w:bottom w:val="nil"/>
              <w:right w:val="nil"/>
            </w:tcBorders>
            <w:vAlign w:val="center"/>
          </w:tcPr>
          <w:p w14:paraId="7F8A9A14" w14:textId="77777777" w:rsidR="00962839" w:rsidRPr="00030761" w:rsidRDefault="00962839" w:rsidP="004B2873">
            <w:pPr>
              <w:spacing w:line="240" w:lineRule="auto"/>
              <w:rPr>
                <w:szCs w:val="24"/>
              </w:rPr>
            </w:pPr>
            <w:r>
              <w:rPr>
                <w:szCs w:val="24"/>
              </w:rPr>
              <w:t>Value</w:t>
            </w:r>
          </w:p>
        </w:tc>
        <w:tc>
          <w:tcPr>
            <w:tcW w:w="1080" w:type="dxa"/>
            <w:tcBorders>
              <w:top w:val="single" w:sz="4" w:space="0" w:color="auto"/>
              <w:left w:val="nil"/>
              <w:bottom w:val="nil"/>
              <w:right w:val="nil"/>
            </w:tcBorders>
            <w:vAlign w:val="center"/>
          </w:tcPr>
          <w:p w14:paraId="0345F6CB" w14:textId="77777777" w:rsidR="00962839" w:rsidRPr="00030761" w:rsidRDefault="00962839" w:rsidP="004B2873">
            <w:pPr>
              <w:tabs>
                <w:tab w:val="decimal" w:pos="522"/>
              </w:tabs>
              <w:spacing w:line="240" w:lineRule="auto"/>
              <w:rPr>
                <w:szCs w:val="24"/>
              </w:rPr>
            </w:pPr>
            <w:r>
              <w:rPr>
                <w:szCs w:val="24"/>
              </w:rPr>
              <w:t>x</w:t>
            </w:r>
          </w:p>
        </w:tc>
        <w:tc>
          <w:tcPr>
            <w:tcW w:w="1367" w:type="dxa"/>
            <w:tcBorders>
              <w:top w:val="single" w:sz="4" w:space="0" w:color="auto"/>
              <w:left w:val="nil"/>
              <w:bottom w:val="nil"/>
              <w:right w:val="nil"/>
            </w:tcBorders>
            <w:vAlign w:val="center"/>
          </w:tcPr>
          <w:p w14:paraId="2E19713C" w14:textId="77777777" w:rsidR="00962839" w:rsidRPr="00030761" w:rsidRDefault="00962839" w:rsidP="004B2873">
            <w:pPr>
              <w:tabs>
                <w:tab w:val="decimal" w:pos="702"/>
              </w:tabs>
              <w:spacing w:line="240" w:lineRule="auto"/>
              <w:rPr>
                <w:szCs w:val="24"/>
              </w:rPr>
            </w:pPr>
            <w:r>
              <w:rPr>
                <w:szCs w:val="24"/>
              </w:rPr>
              <w:t>x</w:t>
            </w:r>
          </w:p>
        </w:tc>
      </w:tr>
      <w:tr w:rsidR="00962839" w:rsidRPr="00030761" w14:paraId="0D45FBF1" w14:textId="77777777" w:rsidTr="004B2873">
        <w:trPr>
          <w:trHeight w:val="420"/>
        </w:trPr>
        <w:tc>
          <w:tcPr>
            <w:tcW w:w="5040" w:type="dxa"/>
            <w:tcBorders>
              <w:top w:val="nil"/>
              <w:left w:val="nil"/>
              <w:bottom w:val="nil"/>
              <w:right w:val="nil"/>
            </w:tcBorders>
            <w:vAlign w:val="center"/>
          </w:tcPr>
          <w:p w14:paraId="77CFDC1F" w14:textId="77777777" w:rsidR="00962839" w:rsidRPr="00030761" w:rsidRDefault="00962839" w:rsidP="004B2873">
            <w:pPr>
              <w:spacing w:line="240" w:lineRule="auto"/>
              <w:rPr>
                <w:szCs w:val="24"/>
              </w:rPr>
            </w:pPr>
            <w:r>
              <w:rPr>
                <w:szCs w:val="24"/>
              </w:rPr>
              <w:t>Value</w:t>
            </w:r>
          </w:p>
        </w:tc>
        <w:tc>
          <w:tcPr>
            <w:tcW w:w="1080" w:type="dxa"/>
            <w:tcBorders>
              <w:top w:val="nil"/>
              <w:left w:val="nil"/>
              <w:bottom w:val="nil"/>
              <w:right w:val="nil"/>
            </w:tcBorders>
            <w:vAlign w:val="center"/>
          </w:tcPr>
          <w:p w14:paraId="7C3C8D90" w14:textId="77777777" w:rsidR="00962839" w:rsidRPr="00030761" w:rsidRDefault="00962839" w:rsidP="004B2873">
            <w:pPr>
              <w:tabs>
                <w:tab w:val="decimal" w:pos="522"/>
              </w:tabs>
              <w:spacing w:line="240" w:lineRule="auto"/>
              <w:rPr>
                <w:szCs w:val="24"/>
              </w:rPr>
            </w:pPr>
            <w:r>
              <w:rPr>
                <w:szCs w:val="24"/>
              </w:rPr>
              <w:t>x</w:t>
            </w:r>
          </w:p>
        </w:tc>
        <w:tc>
          <w:tcPr>
            <w:tcW w:w="1367" w:type="dxa"/>
            <w:tcBorders>
              <w:top w:val="nil"/>
              <w:left w:val="nil"/>
              <w:bottom w:val="nil"/>
              <w:right w:val="nil"/>
            </w:tcBorders>
            <w:vAlign w:val="center"/>
          </w:tcPr>
          <w:p w14:paraId="3A0FDAB4" w14:textId="77777777" w:rsidR="00962839" w:rsidRPr="00030761" w:rsidRDefault="00962839" w:rsidP="004B2873">
            <w:pPr>
              <w:tabs>
                <w:tab w:val="decimal" w:pos="702"/>
              </w:tabs>
              <w:spacing w:line="240" w:lineRule="auto"/>
              <w:rPr>
                <w:szCs w:val="24"/>
              </w:rPr>
            </w:pPr>
            <w:r>
              <w:rPr>
                <w:szCs w:val="24"/>
              </w:rPr>
              <w:t>x</w:t>
            </w:r>
          </w:p>
        </w:tc>
      </w:tr>
      <w:tr w:rsidR="00962839" w:rsidRPr="00030761" w14:paraId="3990FF1C" w14:textId="77777777" w:rsidTr="004B2873">
        <w:trPr>
          <w:trHeight w:val="420"/>
        </w:trPr>
        <w:tc>
          <w:tcPr>
            <w:tcW w:w="5040" w:type="dxa"/>
            <w:tcBorders>
              <w:top w:val="nil"/>
              <w:left w:val="nil"/>
              <w:right w:val="nil"/>
            </w:tcBorders>
            <w:vAlign w:val="center"/>
          </w:tcPr>
          <w:p w14:paraId="50DF0A24" w14:textId="77777777" w:rsidR="00962839" w:rsidRPr="00030761" w:rsidRDefault="00962839" w:rsidP="004B2873">
            <w:pPr>
              <w:spacing w:line="240" w:lineRule="auto"/>
              <w:rPr>
                <w:szCs w:val="24"/>
              </w:rPr>
            </w:pPr>
            <w:r>
              <w:rPr>
                <w:szCs w:val="24"/>
              </w:rPr>
              <w:t>Value</w:t>
            </w:r>
          </w:p>
        </w:tc>
        <w:tc>
          <w:tcPr>
            <w:tcW w:w="1080" w:type="dxa"/>
            <w:tcBorders>
              <w:top w:val="nil"/>
              <w:left w:val="nil"/>
              <w:right w:val="nil"/>
            </w:tcBorders>
            <w:vAlign w:val="center"/>
          </w:tcPr>
          <w:p w14:paraId="1794ECC2" w14:textId="77777777" w:rsidR="00962839" w:rsidRPr="00030761" w:rsidRDefault="00962839" w:rsidP="004B2873">
            <w:pPr>
              <w:tabs>
                <w:tab w:val="decimal" w:pos="522"/>
              </w:tabs>
              <w:spacing w:line="240" w:lineRule="auto"/>
              <w:rPr>
                <w:szCs w:val="24"/>
              </w:rPr>
            </w:pPr>
            <w:r>
              <w:rPr>
                <w:szCs w:val="24"/>
              </w:rPr>
              <w:t>x</w:t>
            </w:r>
          </w:p>
        </w:tc>
        <w:tc>
          <w:tcPr>
            <w:tcW w:w="1367" w:type="dxa"/>
            <w:tcBorders>
              <w:top w:val="nil"/>
              <w:left w:val="nil"/>
              <w:right w:val="nil"/>
            </w:tcBorders>
            <w:vAlign w:val="center"/>
          </w:tcPr>
          <w:p w14:paraId="474B949C" w14:textId="77777777" w:rsidR="00962839" w:rsidRPr="00030761" w:rsidRDefault="00962839" w:rsidP="004B2873">
            <w:pPr>
              <w:tabs>
                <w:tab w:val="decimal" w:pos="702"/>
              </w:tabs>
              <w:spacing w:line="240" w:lineRule="auto"/>
              <w:rPr>
                <w:szCs w:val="24"/>
              </w:rPr>
            </w:pPr>
            <w:r>
              <w:rPr>
                <w:szCs w:val="24"/>
              </w:rPr>
              <w:t>x</w:t>
            </w:r>
          </w:p>
        </w:tc>
      </w:tr>
    </w:tbl>
    <w:p w14:paraId="0A97B83B" w14:textId="77777777" w:rsidR="00962839" w:rsidRDefault="00962839" w:rsidP="00962839">
      <w:pPr>
        <w:pStyle w:val="Heading3"/>
      </w:pPr>
    </w:p>
    <w:p w14:paraId="798367DA" w14:textId="77777777" w:rsidR="00962839" w:rsidRDefault="00962839" w:rsidP="00962839">
      <w:r w:rsidRPr="005C6ABE">
        <w:rPr>
          <w:noProof/>
        </w:rPr>
        <w:drawing>
          <wp:inline distT="0" distB="0" distL="0" distR="0" wp14:anchorId="1714CF9E" wp14:editId="146DAFE6">
            <wp:extent cx="1653871" cy="1433357"/>
            <wp:effectExtent l="19050" t="19050" r="228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rge-bar-chart-statistic-clipart-to-be-used-as-icon-166.6-6107[1].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86711" cy="1461818"/>
                    </a:xfrm>
                    <a:prstGeom prst="rect">
                      <a:avLst/>
                    </a:prstGeom>
                    <a:ln w="6350">
                      <a:solidFill>
                        <a:schemeClr val="tx1"/>
                      </a:solidFill>
                    </a:ln>
                  </pic:spPr>
                </pic:pic>
              </a:graphicData>
            </a:graphic>
          </wp:inline>
        </w:drawing>
      </w:r>
    </w:p>
    <w:p w14:paraId="41340DC8" w14:textId="77777777" w:rsidR="00962839" w:rsidRPr="00037D78" w:rsidRDefault="00962839" w:rsidP="00962839">
      <w:pPr>
        <w:pStyle w:val="FigureCaption"/>
      </w:pPr>
      <w:bookmarkStart w:id="32" w:name="_Toc468992545"/>
      <w:r w:rsidRPr="00037D78">
        <w:t>Figure 2.1</w:t>
      </w:r>
      <w:r w:rsidRPr="00FD7D95">
        <w:t xml:space="preserve">[press </w:t>
      </w:r>
      <w:r w:rsidRPr="00FD7D95">
        <w:rPr>
          <w:b/>
          <w:color w:val="FF0000"/>
        </w:rPr>
        <w:t>Shift + Enter</w:t>
      </w:r>
      <w:r w:rsidRPr="00FD7D95">
        <w:t>]</w:t>
      </w:r>
      <w:r w:rsidRPr="00037D78">
        <w:br/>
        <w:t xml:space="preserve">Sample Figure Caption [Use “Figure </w:t>
      </w:r>
      <w:r>
        <w:t>Caption</w:t>
      </w:r>
      <w:r w:rsidRPr="00037D78">
        <w:t>” Style”]</w:t>
      </w:r>
      <w:bookmarkEnd w:id="32"/>
    </w:p>
    <w:p w14:paraId="26BBDF89" w14:textId="77777777" w:rsidR="00962839" w:rsidRDefault="00962839" w:rsidP="00962839"/>
    <w:tbl>
      <w:tblPr>
        <w:tblStyle w:val="TableGrid"/>
        <w:tblW w:w="0" w:type="auto"/>
        <w:tblLook w:val="04A0" w:firstRow="1" w:lastRow="0" w:firstColumn="1" w:lastColumn="0" w:noHBand="0" w:noVBand="1"/>
      </w:tblPr>
      <w:tblGrid>
        <w:gridCol w:w="8630"/>
      </w:tblGrid>
      <w:tr w:rsidR="00962839" w14:paraId="665CE289" w14:textId="77777777" w:rsidTr="004B2873">
        <w:tc>
          <w:tcPr>
            <w:tcW w:w="8630" w:type="dxa"/>
          </w:tcPr>
          <w:p w14:paraId="107B5447" w14:textId="77777777" w:rsidR="00962839" w:rsidRPr="006D0E02" w:rsidRDefault="00962839" w:rsidP="004B2873">
            <w:pPr>
              <w:jc w:val="center"/>
              <w:rPr>
                <w:i/>
              </w:rPr>
            </w:pPr>
            <w:r>
              <w:rPr>
                <w:noProof/>
              </w:rPr>
              <w:drawing>
                <wp:anchor distT="0" distB="0" distL="114300" distR="114300" simplePos="0" relativeHeight="251663360" behindDoc="0" locked="0" layoutInCell="1" allowOverlap="1" wp14:anchorId="4F01D9AE" wp14:editId="1508BADC">
                  <wp:simplePos x="0" y="0"/>
                  <wp:positionH relativeFrom="column">
                    <wp:posOffset>271145</wp:posOffset>
                  </wp:positionH>
                  <wp:positionV relativeFrom="paragraph">
                    <wp:posOffset>142646</wp:posOffset>
                  </wp:positionV>
                  <wp:extent cx="191135" cy="1593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eimusu-Warning-sign[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135" cy="159385"/>
                          </a:xfrm>
                          <a:prstGeom prst="rect">
                            <a:avLst/>
                          </a:prstGeom>
                        </pic:spPr>
                      </pic:pic>
                    </a:graphicData>
                  </a:graphic>
                  <wp14:sizeRelH relativeFrom="margin">
                    <wp14:pctWidth>0</wp14:pctWidth>
                  </wp14:sizeRelH>
                  <wp14:sizeRelV relativeFrom="margin">
                    <wp14:pctHeight>0</wp14:pctHeight>
                  </wp14:sizeRelV>
                </wp:anchor>
              </w:drawing>
            </w:r>
            <w:r w:rsidRPr="00C90106">
              <w:rPr>
                <w:i/>
              </w:rPr>
              <w:t xml:space="preserve">Note: </w:t>
            </w:r>
            <w:r>
              <w:rPr>
                <w:i/>
              </w:rPr>
              <w:t xml:space="preserve">press </w:t>
            </w:r>
            <w:r w:rsidRPr="003B50F7">
              <w:rPr>
                <w:b/>
                <w:i/>
                <w:color w:val="FF0000"/>
              </w:rPr>
              <w:t>Shift + Enter</w:t>
            </w:r>
            <w:r w:rsidRPr="003B50F7">
              <w:rPr>
                <w:i/>
                <w:color w:val="FF0000"/>
              </w:rPr>
              <w:t xml:space="preserve"> </w:t>
            </w:r>
            <w:r>
              <w:rPr>
                <w:i/>
              </w:rPr>
              <w:t xml:space="preserve">after the Figure/Table number (Figure </w:t>
            </w:r>
            <w:proofErr w:type="gramStart"/>
            <w:r>
              <w:rPr>
                <w:i/>
              </w:rPr>
              <w:t>2.1 )</w:t>
            </w:r>
            <w:proofErr w:type="gramEnd"/>
            <w:r>
              <w:rPr>
                <w:i/>
              </w:rPr>
              <w:t xml:space="preserve"> to put the Figure/Table Caption on a separate line and keep both as part of the same heading. This is necessary for formatting the Table of Contents. Pressing </w:t>
            </w:r>
            <w:r w:rsidRPr="00796C78">
              <w:rPr>
                <w:i/>
              </w:rPr>
              <w:t>Enter</w:t>
            </w:r>
            <w:r>
              <w:rPr>
                <w:i/>
              </w:rPr>
              <w:t xml:space="preserve"> by itself will create two separate headings.</w:t>
            </w:r>
          </w:p>
        </w:tc>
      </w:tr>
    </w:tbl>
    <w:p w14:paraId="146B8B32" w14:textId="77777777" w:rsidR="00962839" w:rsidRDefault="00962839" w:rsidP="00962839">
      <w:pPr>
        <w:pStyle w:val="Heading4"/>
      </w:pPr>
    </w:p>
    <w:p w14:paraId="2642E2F5" w14:textId="7CC7C671" w:rsidR="00962839" w:rsidRDefault="00962839" w:rsidP="00962839">
      <w:pPr>
        <w:pStyle w:val="Level2Headings"/>
      </w:pPr>
      <w:r>
        <w:br w:type="page"/>
      </w:r>
      <w:bookmarkStart w:id="33" w:name="_Toc42545959"/>
      <w:r>
        <w:lastRenderedPageBreak/>
        <w:t xml:space="preserve">2.3 </w:t>
      </w:r>
      <w:r>
        <w:rPr>
          <w:sz w:val="23"/>
          <w:szCs w:val="23"/>
        </w:rPr>
        <w:t>Human Society Theory</w:t>
      </w:r>
      <w:bookmarkEnd w:id="33"/>
    </w:p>
    <w:p w14:paraId="6F0995A3" w14:textId="65AF9B19" w:rsidR="00962839" w:rsidRDefault="00962839" w:rsidP="00962839">
      <w:pPr>
        <w:pStyle w:val="DocumentText"/>
        <w:rPr>
          <w:noProof/>
        </w:rPr>
      </w:pPr>
      <w:r>
        <w:rPr>
          <w:noProof/>
        </w:rPr>
        <w:t>{Sample Text Sample Text Sample Text Sample Text Sample Text Sample Text Sample Text }</w:t>
      </w:r>
    </w:p>
    <w:p w14:paraId="0A2C5275" w14:textId="2C041E44" w:rsidR="00962839" w:rsidRDefault="00962839" w:rsidP="00962839">
      <w:pPr>
        <w:pStyle w:val="Level2Headings"/>
      </w:pPr>
      <w:bookmarkStart w:id="34" w:name="_Toc42545960"/>
      <w:r>
        <w:t xml:space="preserve">2.4 </w:t>
      </w:r>
      <w:r>
        <w:rPr>
          <w:sz w:val="23"/>
          <w:szCs w:val="23"/>
        </w:rPr>
        <w:t>Summary</w:t>
      </w:r>
      <w:bookmarkEnd w:id="34"/>
    </w:p>
    <w:p w14:paraId="61640BD3" w14:textId="797F1F62" w:rsidR="00962839" w:rsidRDefault="00962839" w:rsidP="00962839">
      <w:pPr>
        <w:pStyle w:val="DocumentText"/>
        <w:rPr>
          <w:noProof/>
        </w:rPr>
      </w:pPr>
      <w:r>
        <w:rPr>
          <w:noProof/>
        </w:rPr>
        <w:t>{Sample Text Sample Text Sample Text Sample Text Sample Text Sample Text Sample Text }</w:t>
      </w:r>
    </w:p>
    <w:p w14:paraId="1CE3D8BB" w14:textId="6BFE4796" w:rsidR="00962839" w:rsidRDefault="00962839" w:rsidP="00962839">
      <w:pPr>
        <w:pStyle w:val="DocumentText"/>
        <w:rPr>
          <w:noProof/>
        </w:rPr>
      </w:pPr>
    </w:p>
    <w:p w14:paraId="150D348A" w14:textId="36A54D1A" w:rsidR="00962839" w:rsidRDefault="00962839" w:rsidP="00962839">
      <w:pPr>
        <w:pStyle w:val="DocumentText"/>
        <w:rPr>
          <w:noProof/>
        </w:rPr>
      </w:pPr>
    </w:p>
    <w:p w14:paraId="7E8BB668" w14:textId="50E1BD6C" w:rsidR="00962839" w:rsidRDefault="00962839" w:rsidP="00962839">
      <w:pPr>
        <w:pStyle w:val="DocumentText"/>
        <w:rPr>
          <w:noProof/>
        </w:rPr>
      </w:pPr>
    </w:p>
    <w:p w14:paraId="7F2CCBFF" w14:textId="749AE7D3" w:rsidR="00962839" w:rsidRDefault="00962839" w:rsidP="00962839">
      <w:pPr>
        <w:pStyle w:val="DocumentText"/>
        <w:rPr>
          <w:noProof/>
        </w:rPr>
      </w:pPr>
    </w:p>
    <w:p w14:paraId="75BC82F5" w14:textId="5BF8F434" w:rsidR="00962839" w:rsidRDefault="00962839" w:rsidP="00962839">
      <w:pPr>
        <w:pStyle w:val="DocumentText"/>
        <w:rPr>
          <w:noProof/>
        </w:rPr>
      </w:pPr>
    </w:p>
    <w:p w14:paraId="78BD4AD3" w14:textId="10EC7BFD" w:rsidR="00962839" w:rsidRDefault="00962839" w:rsidP="00962839">
      <w:pPr>
        <w:pStyle w:val="DocumentText"/>
        <w:rPr>
          <w:noProof/>
        </w:rPr>
      </w:pPr>
    </w:p>
    <w:p w14:paraId="5B5D4BC9" w14:textId="253144AC" w:rsidR="00962839" w:rsidRDefault="00962839" w:rsidP="00962839">
      <w:pPr>
        <w:pStyle w:val="DocumentText"/>
        <w:rPr>
          <w:noProof/>
        </w:rPr>
      </w:pPr>
    </w:p>
    <w:p w14:paraId="6E244E7A" w14:textId="01E38FEA" w:rsidR="00962839" w:rsidRDefault="00962839" w:rsidP="00962839">
      <w:pPr>
        <w:pStyle w:val="DocumentText"/>
        <w:rPr>
          <w:noProof/>
        </w:rPr>
      </w:pPr>
    </w:p>
    <w:p w14:paraId="1214C593" w14:textId="41EC4968" w:rsidR="00962839" w:rsidRDefault="00962839" w:rsidP="00962839">
      <w:pPr>
        <w:pStyle w:val="DocumentText"/>
        <w:rPr>
          <w:noProof/>
        </w:rPr>
      </w:pPr>
    </w:p>
    <w:p w14:paraId="20C903AF" w14:textId="5A9F0F70" w:rsidR="00962839" w:rsidRDefault="00962839" w:rsidP="00962839">
      <w:pPr>
        <w:pStyle w:val="DocumentText"/>
        <w:rPr>
          <w:noProof/>
        </w:rPr>
      </w:pPr>
    </w:p>
    <w:p w14:paraId="232024BD" w14:textId="232E3377" w:rsidR="00962839" w:rsidRDefault="00962839" w:rsidP="00962839">
      <w:pPr>
        <w:pStyle w:val="DocumentText"/>
        <w:rPr>
          <w:noProof/>
        </w:rPr>
      </w:pPr>
    </w:p>
    <w:p w14:paraId="3E7916AD" w14:textId="4667B866" w:rsidR="00962839" w:rsidRDefault="00962839" w:rsidP="00962839">
      <w:pPr>
        <w:pStyle w:val="DocumentText"/>
        <w:rPr>
          <w:noProof/>
        </w:rPr>
      </w:pPr>
    </w:p>
    <w:p w14:paraId="1419FAD2" w14:textId="43B814FE" w:rsidR="00962839" w:rsidRDefault="00962839" w:rsidP="00962839">
      <w:pPr>
        <w:pStyle w:val="DocumentText"/>
        <w:rPr>
          <w:noProof/>
        </w:rPr>
      </w:pPr>
    </w:p>
    <w:p w14:paraId="080A31CA" w14:textId="0A24B9E0" w:rsidR="00962839" w:rsidRDefault="00962839" w:rsidP="00962839">
      <w:pPr>
        <w:pStyle w:val="DocumentText"/>
        <w:rPr>
          <w:noProof/>
        </w:rPr>
      </w:pPr>
    </w:p>
    <w:p w14:paraId="3DFB6F49" w14:textId="71E92419" w:rsidR="00962839" w:rsidRDefault="00962839" w:rsidP="00962839">
      <w:pPr>
        <w:pStyle w:val="DocumentText"/>
        <w:rPr>
          <w:noProof/>
        </w:rPr>
      </w:pPr>
    </w:p>
    <w:p w14:paraId="181AD875" w14:textId="58EEC044" w:rsidR="00962839" w:rsidRDefault="00962839" w:rsidP="00962839">
      <w:pPr>
        <w:pStyle w:val="DocumentText"/>
        <w:rPr>
          <w:noProof/>
        </w:rPr>
      </w:pPr>
    </w:p>
    <w:p w14:paraId="5A52E0A5" w14:textId="38810205" w:rsidR="00962839" w:rsidRDefault="00962839" w:rsidP="00962839">
      <w:pPr>
        <w:pStyle w:val="DocumentText"/>
        <w:rPr>
          <w:noProof/>
        </w:rPr>
      </w:pPr>
    </w:p>
    <w:p w14:paraId="483738C2" w14:textId="09893422" w:rsidR="00962839" w:rsidRDefault="00962839" w:rsidP="00962839">
      <w:pPr>
        <w:pStyle w:val="DocumentText"/>
        <w:rPr>
          <w:noProof/>
        </w:rPr>
      </w:pPr>
    </w:p>
    <w:p w14:paraId="6FA1C508" w14:textId="2C10A517" w:rsidR="00962839" w:rsidRDefault="00962839" w:rsidP="00962839">
      <w:pPr>
        <w:pStyle w:val="DocumentText"/>
        <w:rPr>
          <w:noProof/>
        </w:rPr>
      </w:pPr>
    </w:p>
    <w:p w14:paraId="083071F2" w14:textId="4AAF7738" w:rsidR="00962839" w:rsidRDefault="00962839" w:rsidP="00962839">
      <w:pPr>
        <w:pStyle w:val="ChapterTitles"/>
      </w:pPr>
      <w:bookmarkStart w:id="35" w:name="_Toc42545961"/>
      <w:r>
        <w:lastRenderedPageBreak/>
        <w:t xml:space="preserve">Chapter III: </w:t>
      </w:r>
      <w:r>
        <w:br/>
        <w:t>METHODOLOGY</w:t>
      </w:r>
      <w:bookmarkEnd w:id="35"/>
    </w:p>
    <w:p w14:paraId="459001B1" w14:textId="4B4C50B0" w:rsidR="00962839" w:rsidRDefault="00962839" w:rsidP="00962839">
      <w:pPr>
        <w:pStyle w:val="Level2Headings"/>
      </w:pPr>
      <w:bookmarkStart w:id="36" w:name="_Toc42545962"/>
      <w:r>
        <w:t xml:space="preserve">3.1 </w:t>
      </w:r>
      <w:r>
        <w:rPr>
          <w:sz w:val="23"/>
          <w:szCs w:val="23"/>
        </w:rPr>
        <w:t>Overview of the Research Problem</w:t>
      </w:r>
      <w:bookmarkEnd w:id="36"/>
    </w:p>
    <w:p w14:paraId="409DC6A8" w14:textId="3904C9F7" w:rsidR="00962839" w:rsidRDefault="00962839" w:rsidP="00962839">
      <w:pPr>
        <w:pStyle w:val="DocumentText"/>
        <w:rPr>
          <w:noProof/>
        </w:rPr>
      </w:pPr>
      <w:r>
        <w:rPr>
          <w:noProof/>
        </w:rPr>
        <w:t>{Sample Text Sample Text Sample Text Sample Text Sample Text Sample Text Sample Text }</w:t>
      </w:r>
    </w:p>
    <w:p w14:paraId="24914B1B" w14:textId="6637CE18" w:rsidR="00962839" w:rsidRDefault="00962839" w:rsidP="00962839">
      <w:pPr>
        <w:pStyle w:val="Level2Headings"/>
      </w:pPr>
      <w:bookmarkStart w:id="37" w:name="_Toc42545963"/>
      <w:r>
        <w:t xml:space="preserve">3.2 </w:t>
      </w:r>
      <w:r>
        <w:rPr>
          <w:sz w:val="23"/>
          <w:szCs w:val="23"/>
        </w:rPr>
        <w:t>Operationalization of Theoretical Constructs</w:t>
      </w:r>
      <w:bookmarkEnd w:id="37"/>
    </w:p>
    <w:p w14:paraId="74FB0733" w14:textId="1288274F" w:rsidR="00962839" w:rsidRDefault="00962839" w:rsidP="00962839">
      <w:pPr>
        <w:pStyle w:val="DocumentText"/>
        <w:rPr>
          <w:noProof/>
        </w:rPr>
      </w:pPr>
      <w:r>
        <w:rPr>
          <w:noProof/>
        </w:rPr>
        <w:t>{Sample Text Sample Text Sample Text Sample Text Sample Text Sample Text Sample Text }</w:t>
      </w:r>
    </w:p>
    <w:p w14:paraId="4502904D" w14:textId="139430B9" w:rsidR="00962839" w:rsidRDefault="00962839" w:rsidP="00962839">
      <w:pPr>
        <w:pStyle w:val="Level2Headings"/>
      </w:pPr>
      <w:bookmarkStart w:id="38" w:name="_Toc42545964"/>
      <w:r>
        <w:t xml:space="preserve">3.3 </w:t>
      </w:r>
      <w:r>
        <w:rPr>
          <w:sz w:val="23"/>
          <w:szCs w:val="23"/>
        </w:rPr>
        <w:t>Research Purpose and Questions</w:t>
      </w:r>
      <w:bookmarkEnd w:id="38"/>
    </w:p>
    <w:p w14:paraId="0E66AC8C" w14:textId="5A7CCD0E" w:rsidR="00962839" w:rsidRDefault="00962839" w:rsidP="00962839">
      <w:pPr>
        <w:pStyle w:val="DocumentText"/>
        <w:rPr>
          <w:noProof/>
        </w:rPr>
      </w:pPr>
      <w:r>
        <w:rPr>
          <w:noProof/>
        </w:rPr>
        <w:t>{Sample Text Sample Text Sample Text Sample Text Sample Text Sample Text Sample Text }</w:t>
      </w:r>
    </w:p>
    <w:p w14:paraId="4A014EC9" w14:textId="5FA5D154" w:rsidR="00962839" w:rsidRDefault="00962839" w:rsidP="00962839">
      <w:pPr>
        <w:pStyle w:val="Level2Headings"/>
      </w:pPr>
      <w:bookmarkStart w:id="39" w:name="_Toc42545965"/>
      <w:r>
        <w:t xml:space="preserve">3.4 </w:t>
      </w:r>
      <w:r>
        <w:rPr>
          <w:sz w:val="23"/>
          <w:szCs w:val="23"/>
        </w:rPr>
        <w:t>Research Design</w:t>
      </w:r>
      <w:bookmarkEnd w:id="39"/>
    </w:p>
    <w:p w14:paraId="2F3840D9" w14:textId="1363B79B" w:rsidR="00962839" w:rsidRDefault="00962839" w:rsidP="00962839">
      <w:pPr>
        <w:pStyle w:val="DocumentText"/>
        <w:rPr>
          <w:noProof/>
        </w:rPr>
      </w:pPr>
      <w:r>
        <w:rPr>
          <w:noProof/>
        </w:rPr>
        <w:t>{Sample Text Sample Text Sample Text Sample Text Sample Text Sample Text Sample Text }</w:t>
      </w:r>
    </w:p>
    <w:p w14:paraId="30E2099E" w14:textId="245F7AD6" w:rsidR="00962839" w:rsidRDefault="00962839" w:rsidP="00962839">
      <w:pPr>
        <w:pStyle w:val="Level2Headings"/>
      </w:pPr>
      <w:bookmarkStart w:id="40" w:name="_Toc42545966"/>
      <w:r>
        <w:t xml:space="preserve">3.5 </w:t>
      </w:r>
      <w:r>
        <w:rPr>
          <w:sz w:val="23"/>
          <w:szCs w:val="23"/>
        </w:rPr>
        <w:t>Population and Sample</w:t>
      </w:r>
      <w:bookmarkEnd w:id="40"/>
    </w:p>
    <w:p w14:paraId="6A97C80A" w14:textId="46BF61D3" w:rsidR="00962839" w:rsidRDefault="00962839" w:rsidP="00962839">
      <w:pPr>
        <w:pStyle w:val="DocumentText"/>
        <w:rPr>
          <w:noProof/>
        </w:rPr>
      </w:pPr>
      <w:r>
        <w:rPr>
          <w:noProof/>
        </w:rPr>
        <w:t>{Sample Text Sample Text Sample Text Sample Text Sample Text Sample Text Sample Text }</w:t>
      </w:r>
    </w:p>
    <w:p w14:paraId="49C97684" w14:textId="23CD88BC" w:rsidR="00962839" w:rsidRDefault="00962839" w:rsidP="00962839">
      <w:pPr>
        <w:pStyle w:val="Level2Headings"/>
      </w:pPr>
      <w:bookmarkStart w:id="41" w:name="_Toc42545967"/>
      <w:r>
        <w:t xml:space="preserve">3.6 </w:t>
      </w:r>
      <w:r>
        <w:rPr>
          <w:sz w:val="23"/>
          <w:szCs w:val="23"/>
        </w:rPr>
        <w:t>Participant Selection</w:t>
      </w:r>
      <w:bookmarkEnd w:id="41"/>
    </w:p>
    <w:p w14:paraId="50D4748D" w14:textId="1346A593" w:rsidR="00962839" w:rsidRDefault="00962839" w:rsidP="00962839">
      <w:pPr>
        <w:pStyle w:val="DocumentText"/>
        <w:rPr>
          <w:noProof/>
        </w:rPr>
      </w:pPr>
      <w:r>
        <w:rPr>
          <w:noProof/>
        </w:rPr>
        <w:t>{Sample Text Sample Text Sample Text Sample Text Sample Text Sample Text Sample Text }</w:t>
      </w:r>
    </w:p>
    <w:p w14:paraId="02BF3347" w14:textId="1891FA92" w:rsidR="00962839" w:rsidRDefault="00962839" w:rsidP="00962839">
      <w:pPr>
        <w:pStyle w:val="Level2Headings"/>
      </w:pPr>
      <w:bookmarkStart w:id="42" w:name="_Toc42545968"/>
      <w:r>
        <w:t xml:space="preserve">3.7 </w:t>
      </w:r>
      <w:r>
        <w:rPr>
          <w:sz w:val="23"/>
          <w:szCs w:val="23"/>
        </w:rPr>
        <w:t>Instrumentation</w:t>
      </w:r>
      <w:bookmarkEnd w:id="42"/>
    </w:p>
    <w:p w14:paraId="7C1EDEB7" w14:textId="193883E8" w:rsidR="00962839" w:rsidRDefault="00962839" w:rsidP="00962839">
      <w:pPr>
        <w:pStyle w:val="DocumentText"/>
        <w:rPr>
          <w:noProof/>
        </w:rPr>
      </w:pPr>
      <w:r>
        <w:rPr>
          <w:noProof/>
        </w:rPr>
        <w:t>{Sample Text Sample Text Sample Text Sample Text Sample Text Sample Text Sample Text }</w:t>
      </w:r>
    </w:p>
    <w:p w14:paraId="4EA2E68C" w14:textId="0BF496D3" w:rsidR="00962839" w:rsidRDefault="00962839" w:rsidP="00962839">
      <w:pPr>
        <w:pStyle w:val="Level2Headings"/>
      </w:pPr>
      <w:bookmarkStart w:id="43" w:name="_Toc42545969"/>
      <w:r>
        <w:t xml:space="preserve">3.8 </w:t>
      </w:r>
      <w:r>
        <w:rPr>
          <w:sz w:val="23"/>
          <w:szCs w:val="23"/>
        </w:rPr>
        <w:t>Data Collection Procedures</w:t>
      </w:r>
      <w:bookmarkEnd w:id="43"/>
    </w:p>
    <w:p w14:paraId="5A736791" w14:textId="6E41926A" w:rsidR="00962839" w:rsidRDefault="00962839" w:rsidP="00962839">
      <w:pPr>
        <w:pStyle w:val="DocumentText"/>
        <w:rPr>
          <w:noProof/>
        </w:rPr>
      </w:pPr>
      <w:r>
        <w:rPr>
          <w:noProof/>
        </w:rPr>
        <w:lastRenderedPageBreak/>
        <w:t>{Sample Text Sample Text Sample Text Sample Text Sample Text Sample Text Sample Text }</w:t>
      </w:r>
    </w:p>
    <w:p w14:paraId="22280587" w14:textId="7965575F" w:rsidR="00962839" w:rsidRDefault="00962839" w:rsidP="00962839">
      <w:pPr>
        <w:pStyle w:val="Level2Headings"/>
      </w:pPr>
      <w:bookmarkStart w:id="44" w:name="_Toc42545970"/>
      <w:r>
        <w:t xml:space="preserve">3.9 </w:t>
      </w:r>
      <w:r>
        <w:rPr>
          <w:sz w:val="23"/>
          <w:szCs w:val="23"/>
        </w:rPr>
        <w:t>Data Analysis</w:t>
      </w:r>
      <w:bookmarkEnd w:id="44"/>
    </w:p>
    <w:p w14:paraId="7468CFA0" w14:textId="77777777" w:rsidR="00962839" w:rsidRDefault="00962839" w:rsidP="00962839">
      <w:pPr>
        <w:pStyle w:val="DocumentText"/>
        <w:rPr>
          <w:noProof/>
        </w:rPr>
      </w:pPr>
      <w:r>
        <w:rPr>
          <w:noProof/>
        </w:rPr>
        <w:t>{Sample Text Sample Text Sample Text Sample Text Sample Text Sample Text Sample Text }</w:t>
      </w:r>
    </w:p>
    <w:p w14:paraId="298A41CD" w14:textId="7FD53CF7" w:rsidR="00962839" w:rsidRDefault="00962839" w:rsidP="00962839">
      <w:pPr>
        <w:pStyle w:val="Level2Headings"/>
      </w:pPr>
      <w:bookmarkStart w:id="45" w:name="_Toc42545971"/>
      <w:r>
        <w:t xml:space="preserve">3.9 </w:t>
      </w:r>
      <w:r>
        <w:rPr>
          <w:sz w:val="23"/>
          <w:szCs w:val="23"/>
        </w:rPr>
        <w:t>Research Design Limitations</w:t>
      </w:r>
      <w:bookmarkEnd w:id="45"/>
    </w:p>
    <w:p w14:paraId="380B10F7" w14:textId="180524C5" w:rsidR="00962839" w:rsidRDefault="00962839" w:rsidP="00962839">
      <w:pPr>
        <w:pStyle w:val="DocumentText"/>
        <w:rPr>
          <w:noProof/>
        </w:rPr>
      </w:pPr>
      <w:r>
        <w:rPr>
          <w:noProof/>
        </w:rPr>
        <w:t>{Sample Text Sample Text Sample Text Sample Text Sample Text Sample Text Sample Text }</w:t>
      </w:r>
    </w:p>
    <w:p w14:paraId="42BD420E" w14:textId="256CC705" w:rsidR="00962839" w:rsidRDefault="00962839" w:rsidP="00962839">
      <w:pPr>
        <w:pStyle w:val="Level2Headings"/>
      </w:pPr>
      <w:bookmarkStart w:id="46" w:name="_Toc42545972"/>
      <w:r>
        <w:t xml:space="preserve">3.9 </w:t>
      </w:r>
      <w:r>
        <w:rPr>
          <w:sz w:val="23"/>
          <w:szCs w:val="23"/>
        </w:rPr>
        <w:t>Conclusion</w:t>
      </w:r>
      <w:bookmarkEnd w:id="46"/>
    </w:p>
    <w:p w14:paraId="719BE727" w14:textId="77777777" w:rsidR="00962839" w:rsidRDefault="00962839" w:rsidP="00962839">
      <w:pPr>
        <w:pStyle w:val="DocumentText"/>
        <w:rPr>
          <w:noProof/>
        </w:rPr>
      </w:pPr>
      <w:r>
        <w:rPr>
          <w:noProof/>
        </w:rPr>
        <w:t>{Sample Text Sample Text Sample Text Sample Text Sample Text Sample Text Sample Text }</w:t>
      </w:r>
    </w:p>
    <w:p w14:paraId="18605583" w14:textId="77777777" w:rsidR="00962839" w:rsidRDefault="00962839" w:rsidP="00962839">
      <w:pPr>
        <w:pStyle w:val="DocumentText"/>
        <w:rPr>
          <w:noProof/>
        </w:rPr>
      </w:pPr>
    </w:p>
    <w:p w14:paraId="649ACFF0" w14:textId="77777777" w:rsidR="00962839" w:rsidRDefault="00962839" w:rsidP="00962839">
      <w:pPr>
        <w:pStyle w:val="DocumentText"/>
        <w:rPr>
          <w:noProof/>
        </w:rPr>
      </w:pPr>
    </w:p>
    <w:p w14:paraId="28292CA8" w14:textId="77777777" w:rsidR="00962839" w:rsidRDefault="00962839" w:rsidP="00962839">
      <w:pPr>
        <w:pStyle w:val="DocumentText"/>
        <w:rPr>
          <w:noProof/>
        </w:rPr>
      </w:pPr>
    </w:p>
    <w:p w14:paraId="184AA596" w14:textId="77777777" w:rsidR="00962839" w:rsidRDefault="00962839" w:rsidP="00962839">
      <w:pPr>
        <w:pStyle w:val="DocumentText"/>
        <w:rPr>
          <w:noProof/>
        </w:rPr>
      </w:pPr>
    </w:p>
    <w:p w14:paraId="3718B44B" w14:textId="77777777" w:rsidR="00962839" w:rsidRDefault="00962839" w:rsidP="00962839">
      <w:pPr>
        <w:pStyle w:val="DocumentText"/>
        <w:rPr>
          <w:noProof/>
        </w:rPr>
      </w:pPr>
    </w:p>
    <w:p w14:paraId="7387840E" w14:textId="77777777" w:rsidR="00962839" w:rsidRDefault="00962839" w:rsidP="00962839">
      <w:pPr>
        <w:pStyle w:val="DocumentText"/>
        <w:rPr>
          <w:noProof/>
        </w:rPr>
      </w:pPr>
    </w:p>
    <w:p w14:paraId="00D36CCB" w14:textId="77777777" w:rsidR="00962839" w:rsidRDefault="00962839" w:rsidP="00962839">
      <w:pPr>
        <w:pStyle w:val="DocumentText"/>
        <w:rPr>
          <w:noProof/>
        </w:rPr>
      </w:pPr>
    </w:p>
    <w:p w14:paraId="0C58C823" w14:textId="77777777" w:rsidR="00962839" w:rsidRDefault="00962839" w:rsidP="00962839">
      <w:pPr>
        <w:pStyle w:val="DocumentText"/>
        <w:rPr>
          <w:noProof/>
        </w:rPr>
      </w:pPr>
    </w:p>
    <w:p w14:paraId="07C4D0F7" w14:textId="77777777" w:rsidR="00962839" w:rsidRDefault="00962839" w:rsidP="00962839">
      <w:pPr>
        <w:pStyle w:val="DocumentText"/>
        <w:rPr>
          <w:noProof/>
        </w:rPr>
      </w:pPr>
    </w:p>
    <w:p w14:paraId="159A2D76" w14:textId="36748FC5" w:rsidR="00962839" w:rsidRDefault="00962839" w:rsidP="00962839">
      <w:pPr>
        <w:pStyle w:val="DocumentText"/>
        <w:rPr>
          <w:noProof/>
        </w:rPr>
      </w:pPr>
    </w:p>
    <w:p w14:paraId="30BC473E" w14:textId="4A89696B" w:rsidR="008171B8" w:rsidRDefault="008171B8" w:rsidP="00962839">
      <w:pPr>
        <w:pStyle w:val="DocumentText"/>
        <w:rPr>
          <w:noProof/>
        </w:rPr>
      </w:pPr>
    </w:p>
    <w:p w14:paraId="149E13B4" w14:textId="0F668E1A" w:rsidR="008171B8" w:rsidRDefault="008171B8" w:rsidP="00962839">
      <w:pPr>
        <w:pStyle w:val="DocumentText"/>
        <w:rPr>
          <w:noProof/>
        </w:rPr>
      </w:pPr>
    </w:p>
    <w:p w14:paraId="6C662747" w14:textId="25FDB299" w:rsidR="008171B8" w:rsidRDefault="008171B8" w:rsidP="00962839">
      <w:pPr>
        <w:pStyle w:val="DocumentText"/>
        <w:rPr>
          <w:noProof/>
        </w:rPr>
      </w:pPr>
    </w:p>
    <w:p w14:paraId="10B96F54" w14:textId="34F09187" w:rsidR="008171B8" w:rsidRDefault="008171B8" w:rsidP="00962839">
      <w:pPr>
        <w:pStyle w:val="DocumentText"/>
        <w:rPr>
          <w:noProof/>
        </w:rPr>
      </w:pPr>
    </w:p>
    <w:p w14:paraId="208DF49C" w14:textId="6FDB7ACF" w:rsidR="008171B8" w:rsidRDefault="008171B8" w:rsidP="008171B8">
      <w:pPr>
        <w:pStyle w:val="ChapterTitles"/>
      </w:pPr>
      <w:bookmarkStart w:id="47" w:name="_Toc42545973"/>
      <w:r>
        <w:lastRenderedPageBreak/>
        <w:t xml:space="preserve">Chapter IV: </w:t>
      </w:r>
      <w:r>
        <w:br/>
        <w:t>RESULTS</w:t>
      </w:r>
      <w:bookmarkEnd w:id="47"/>
    </w:p>
    <w:p w14:paraId="00EDD779" w14:textId="5CC99346" w:rsidR="008171B8" w:rsidRDefault="008171B8" w:rsidP="008171B8">
      <w:pPr>
        <w:pStyle w:val="Level2Headings"/>
      </w:pPr>
      <w:bookmarkStart w:id="48" w:name="_Toc42545974"/>
      <w:r>
        <w:t xml:space="preserve">4.1 </w:t>
      </w:r>
      <w:r>
        <w:rPr>
          <w:sz w:val="23"/>
          <w:szCs w:val="23"/>
        </w:rPr>
        <w:t>Research Question One</w:t>
      </w:r>
      <w:bookmarkEnd w:id="48"/>
    </w:p>
    <w:p w14:paraId="3F6FE56B" w14:textId="79760E8D" w:rsidR="008171B8" w:rsidRDefault="008171B8" w:rsidP="008171B8">
      <w:pPr>
        <w:pStyle w:val="DocumentText"/>
        <w:rPr>
          <w:noProof/>
        </w:rPr>
      </w:pPr>
      <w:r>
        <w:rPr>
          <w:noProof/>
        </w:rPr>
        <w:t>{Sample Text Sample Text Sample Text Sample Text Sample Text Sample Text Sample Text }</w:t>
      </w:r>
    </w:p>
    <w:p w14:paraId="7D849861" w14:textId="684E9E6F" w:rsidR="008171B8" w:rsidRDefault="008171B8" w:rsidP="008171B8">
      <w:pPr>
        <w:pStyle w:val="Level2Headings"/>
      </w:pPr>
      <w:bookmarkStart w:id="49" w:name="_Toc42545975"/>
      <w:r>
        <w:t xml:space="preserve">4.2 </w:t>
      </w:r>
      <w:r>
        <w:rPr>
          <w:sz w:val="23"/>
          <w:szCs w:val="23"/>
        </w:rPr>
        <w:t>Research Question Two</w:t>
      </w:r>
      <w:bookmarkEnd w:id="49"/>
    </w:p>
    <w:p w14:paraId="62D6CF27" w14:textId="579627A6" w:rsidR="008171B8" w:rsidRDefault="008171B8" w:rsidP="008171B8">
      <w:pPr>
        <w:pStyle w:val="DocumentText"/>
        <w:rPr>
          <w:noProof/>
        </w:rPr>
      </w:pPr>
      <w:r>
        <w:rPr>
          <w:noProof/>
        </w:rPr>
        <w:t>{Sample Text Sample Text Sample Text Sample Text Sample Text Sample Text Sample Text }</w:t>
      </w:r>
    </w:p>
    <w:p w14:paraId="4C8AF1A9" w14:textId="56055A15" w:rsidR="008171B8" w:rsidRDefault="008171B8" w:rsidP="008171B8">
      <w:pPr>
        <w:pStyle w:val="Level2Headings"/>
      </w:pPr>
      <w:bookmarkStart w:id="50" w:name="_Toc42545976"/>
      <w:r>
        <w:t xml:space="preserve">4.2 </w:t>
      </w:r>
      <w:r>
        <w:rPr>
          <w:sz w:val="23"/>
          <w:szCs w:val="23"/>
        </w:rPr>
        <w:t>Summary of Findings</w:t>
      </w:r>
      <w:bookmarkEnd w:id="50"/>
    </w:p>
    <w:p w14:paraId="0965C7E0" w14:textId="010EE35E" w:rsidR="008171B8" w:rsidRDefault="008171B8" w:rsidP="008171B8">
      <w:pPr>
        <w:pStyle w:val="DocumentText"/>
        <w:rPr>
          <w:noProof/>
        </w:rPr>
      </w:pPr>
      <w:r>
        <w:rPr>
          <w:noProof/>
        </w:rPr>
        <w:t>{Sample Text Sample Text Sample Text Sample Text Sample Text Sample Text Sample Text }</w:t>
      </w:r>
    </w:p>
    <w:p w14:paraId="1D44E891" w14:textId="6F83C472" w:rsidR="008171B8" w:rsidRDefault="008171B8" w:rsidP="008171B8">
      <w:pPr>
        <w:pStyle w:val="Level2Headings"/>
      </w:pPr>
      <w:bookmarkStart w:id="51" w:name="_Toc42545977"/>
      <w:r>
        <w:t xml:space="preserve">4.2 </w:t>
      </w:r>
      <w:r>
        <w:rPr>
          <w:sz w:val="23"/>
          <w:szCs w:val="23"/>
        </w:rPr>
        <w:t>Conclusion</w:t>
      </w:r>
      <w:bookmarkEnd w:id="51"/>
    </w:p>
    <w:p w14:paraId="779ACD44" w14:textId="77777777" w:rsidR="008171B8" w:rsidRDefault="008171B8" w:rsidP="008171B8">
      <w:pPr>
        <w:pStyle w:val="DocumentText"/>
        <w:rPr>
          <w:noProof/>
        </w:rPr>
      </w:pPr>
      <w:r>
        <w:rPr>
          <w:noProof/>
        </w:rPr>
        <w:t>{Sample Text Sample Text Sample Text Sample Text Sample Text Sample Text Sample Text }</w:t>
      </w:r>
    </w:p>
    <w:p w14:paraId="33354280" w14:textId="77777777" w:rsidR="008171B8" w:rsidRDefault="008171B8" w:rsidP="008171B8">
      <w:pPr>
        <w:pStyle w:val="DocumentText"/>
        <w:rPr>
          <w:noProof/>
        </w:rPr>
      </w:pPr>
    </w:p>
    <w:p w14:paraId="367BF5A1" w14:textId="77777777" w:rsidR="008171B8" w:rsidRDefault="008171B8" w:rsidP="008171B8">
      <w:pPr>
        <w:pStyle w:val="DocumentText"/>
        <w:rPr>
          <w:noProof/>
        </w:rPr>
      </w:pPr>
    </w:p>
    <w:p w14:paraId="41192A9D" w14:textId="77777777" w:rsidR="008171B8" w:rsidRDefault="008171B8" w:rsidP="008171B8">
      <w:pPr>
        <w:pStyle w:val="DocumentText"/>
        <w:rPr>
          <w:noProof/>
        </w:rPr>
      </w:pPr>
    </w:p>
    <w:p w14:paraId="0C0BC1BC" w14:textId="3A140D08" w:rsidR="008171B8" w:rsidRDefault="008171B8" w:rsidP="00962839">
      <w:pPr>
        <w:pStyle w:val="DocumentText"/>
        <w:rPr>
          <w:noProof/>
        </w:rPr>
      </w:pPr>
    </w:p>
    <w:p w14:paraId="2E44CD8A" w14:textId="77777777" w:rsidR="008171B8" w:rsidRDefault="008171B8" w:rsidP="00962839">
      <w:pPr>
        <w:pStyle w:val="DocumentText"/>
        <w:rPr>
          <w:noProof/>
        </w:rPr>
      </w:pPr>
    </w:p>
    <w:p w14:paraId="57A7A617" w14:textId="69C5CD9A" w:rsidR="00962839" w:rsidRDefault="00962839" w:rsidP="00962839">
      <w:pPr>
        <w:pStyle w:val="DocumentText"/>
        <w:rPr>
          <w:noProof/>
        </w:rPr>
      </w:pPr>
    </w:p>
    <w:p w14:paraId="646D8DAC" w14:textId="59E0DB92" w:rsidR="008171B8" w:rsidRDefault="008171B8" w:rsidP="00962839">
      <w:pPr>
        <w:pStyle w:val="DocumentText"/>
        <w:rPr>
          <w:noProof/>
        </w:rPr>
      </w:pPr>
    </w:p>
    <w:p w14:paraId="225452F2" w14:textId="17FEDEC4" w:rsidR="008171B8" w:rsidRDefault="008171B8" w:rsidP="00962839">
      <w:pPr>
        <w:pStyle w:val="DocumentText"/>
        <w:rPr>
          <w:noProof/>
        </w:rPr>
      </w:pPr>
    </w:p>
    <w:p w14:paraId="27B4B84E" w14:textId="5B0F5D87" w:rsidR="008171B8" w:rsidRDefault="008171B8" w:rsidP="00962839">
      <w:pPr>
        <w:pStyle w:val="DocumentText"/>
        <w:rPr>
          <w:noProof/>
        </w:rPr>
      </w:pPr>
    </w:p>
    <w:p w14:paraId="7783F209" w14:textId="1BE935FD" w:rsidR="008171B8" w:rsidRDefault="008171B8" w:rsidP="00962839">
      <w:pPr>
        <w:pStyle w:val="DocumentText"/>
        <w:rPr>
          <w:noProof/>
        </w:rPr>
      </w:pPr>
    </w:p>
    <w:p w14:paraId="5CC8E1FB" w14:textId="2192476E" w:rsidR="008171B8" w:rsidRDefault="008171B8" w:rsidP="00962839">
      <w:pPr>
        <w:pStyle w:val="DocumentText"/>
        <w:rPr>
          <w:noProof/>
        </w:rPr>
      </w:pPr>
    </w:p>
    <w:p w14:paraId="15E0D831" w14:textId="44A121B2" w:rsidR="0056029E" w:rsidRDefault="0056029E" w:rsidP="0056029E">
      <w:pPr>
        <w:pStyle w:val="ChapterTitles"/>
      </w:pPr>
      <w:bookmarkStart w:id="52" w:name="_Toc42545978"/>
      <w:r>
        <w:lastRenderedPageBreak/>
        <w:t xml:space="preserve">Chapter V: </w:t>
      </w:r>
      <w:r>
        <w:br/>
      </w:r>
      <w:r>
        <w:rPr>
          <w:sz w:val="23"/>
          <w:szCs w:val="23"/>
        </w:rPr>
        <w:t>DISCUSSION</w:t>
      </w:r>
      <w:bookmarkEnd w:id="52"/>
    </w:p>
    <w:p w14:paraId="6DD28C7D" w14:textId="050ED4D1" w:rsidR="0056029E" w:rsidRDefault="0056029E" w:rsidP="0056029E">
      <w:pPr>
        <w:pStyle w:val="Level2Headings"/>
      </w:pPr>
      <w:bookmarkStart w:id="53" w:name="_Toc42545979"/>
      <w:r>
        <w:t xml:space="preserve">5.1 </w:t>
      </w:r>
      <w:r>
        <w:rPr>
          <w:sz w:val="23"/>
          <w:szCs w:val="23"/>
        </w:rPr>
        <w:t>Discussion of Results</w:t>
      </w:r>
      <w:bookmarkEnd w:id="53"/>
    </w:p>
    <w:p w14:paraId="41649C8F" w14:textId="0239643E" w:rsidR="0056029E" w:rsidRDefault="0056029E" w:rsidP="0056029E">
      <w:pPr>
        <w:pStyle w:val="DocumentText"/>
        <w:rPr>
          <w:noProof/>
        </w:rPr>
      </w:pPr>
      <w:r>
        <w:rPr>
          <w:noProof/>
        </w:rPr>
        <w:t>{Sample Text Sample Text Sample Text Sample Text Sample Text Sample Text Sample Text }</w:t>
      </w:r>
    </w:p>
    <w:p w14:paraId="6E542AAC" w14:textId="75B06E04" w:rsidR="0056029E" w:rsidRDefault="0056029E" w:rsidP="0056029E">
      <w:pPr>
        <w:pStyle w:val="Level2Headings"/>
      </w:pPr>
      <w:bookmarkStart w:id="54" w:name="_Toc42545980"/>
      <w:r>
        <w:t xml:space="preserve">5.2 </w:t>
      </w:r>
      <w:r>
        <w:rPr>
          <w:sz w:val="23"/>
          <w:szCs w:val="23"/>
        </w:rPr>
        <w:t>Discussion of Research Question One</w:t>
      </w:r>
      <w:bookmarkEnd w:id="54"/>
    </w:p>
    <w:p w14:paraId="2DF60AA3" w14:textId="09D700D0" w:rsidR="0056029E" w:rsidRDefault="0056029E" w:rsidP="0056029E">
      <w:pPr>
        <w:pStyle w:val="DocumentText"/>
        <w:rPr>
          <w:noProof/>
        </w:rPr>
      </w:pPr>
      <w:r>
        <w:rPr>
          <w:noProof/>
        </w:rPr>
        <w:t>{Sample Text Sample Text Sample Text Sample Text Sample Text Sample Text Sample Text }</w:t>
      </w:r>
    </w:p>
    <w:p w14:paraId="71015EA6" w14:textId="04F93412" w:rsidR="0056029E" w:rsidRDefault="0056029E" w:rsidP="0056029E">
      <w:pPr>
        <w:pStyle w:val="Level2Headings"/>
      </w:pPr>
      <w:bookmarkStart w:id="55" w:name="_Toc42545981"/>
      <w:r>
        <w:t xml:space="preserve">5.2 </w:t>
      </w:r>
      <w:r>
        <w:rPr>
          <w:sz w:val="23"/>
          <w:szCs w:val="23"/>
        </w:rPr>
        <w:t>Discussion of Research Question Two</w:t>
      </w:r>
      <w:bookmarkEnd w:id="55"/>
    </w:p>
    <w:p w14:paraId="5C98F679" w14:textId="77777777" w:rsidR="0056029E" w:rsidRDefault="0056029E" w:rsidP="0056029E">
      <w:pPr>
        <w:pStyle w:val="DocumentText"/>
        <w:rPr>
          <w:noProof/>
        </w:rPr>
      </w:pPr>
      <w:r>
        <w:rPr>
          <w:noProof/>
        </w:rPr>
        <w:t>{Sample Text Sample Text Sample Text Sample Text Sample Text Sample Text Sample Text }</w:t>
      </w:r>
    </w:p>
    <w:p w14:paraId="1846D90C" w14:textId="77777777" w:rsidR="0056029E" w:rsidRDefault="0056029E" w:rsidP="0056029E">
      <w:pPr>
        <w:pStyle w:val="DocumentText"/>
        <w:rPr>
          <w:noProof/>
        </w:rPr>
      </w:pPr>
    </w:p>
    <w:p w14:paraId="6EC7494E" w14:textId="77777777" w:rsidR="0056029E" w:rsidRDefault="0056029E" w:rsidP="0056029E">
      <w:pPr>
        <w:pStyle w:val="DocumentText"/>
        <w:rPr>
          <w:noProof/>
        </w:rPr>
      </w:pPr>
    </w:p>
    <w:p w14:paraId="383B6CCA" w14:textId="65359633" w:rsidR="0056029E" w:rsidRDefault="0056029E" w:rsidP="0056029E">
      <w:pPr>
        <w:pStyle w:val="Level2Headings"/>
      </w:pPr>
    </w:p>
    <w:p w14:paraId="228DE29D" w14:textId="77777777" w:rsidR="0056029E" w:rsidRDefault="0056029E" w:rsidP="0056029E">
      <w:pPr>
        <w:pStyle w:val="DocumentText"/>
        <w:rPr>
          <w:noProof/>
        </w:rPr>
      </w:pPr>
    </w:p>
    <w:p w14:paraId="54B098C0" w14:textId="0F0BACCD" w:rsidR="0056029E" w:rsidRDefault="0056029E" w:rsidP="008171B8">
      <w:pPr>
        <w:pStyle w:val="ChapterTitles"/>
      </w:pPr>
    </w:p>
    <w:p w14:paraId="4DF0F0F0" w14:textId="2F58176E" w:rsidR="0056029E" w:rsidRDefault="0056029E" w:rsidP="008171B8">
      <w:pPr>
        <w:pStyle w:val="ChapterTitles"/>
      </w:pPr>
    </w:p>
    <w:p w14:paraId="6187B48B" w14:textId="2E2633AE" w:rsidR="0056029E" w:rsidRDefault="0056029E" w:rsidP="008171B8">
      <w:pPr>
        <w:pStyle w:val="ChapterTitles"/>
      </w:pPr>
    </w:p>
    <w:p w14:paraId="0A99655E" w14:textId="39D281BE" w:rsidR="0056029E" w:rsidRDefault="0056029E" w:rsidP="008171B8">
      <w:pPr>
        <w:pStyle w:val="ChapterTitles"/>
      </w:pPr>
    </w:p>
    <w:p w14:paraId="5BC83182" w14:textId="2A20401D" w:rsidR="0056029E" w:rsidRDefault="0056029E" w:rsidP="008171B8">
      <w:pPr>
        <w:pStyle w:val="ChapterTitles"/>
      </w:pPr>
    </w:p>
    <w:p w14:paraId="324863FD" w14:textId="1E30B761" w:rsidR="0056029E" w:rsidRDefault="0056029E" w:rsidP="008171B8">
      <w:pPr>
        <w:pStyle w:val="ChapterTitles"/>
      </w:pPr>
    </w:p>
    <w:p w14:paraId="4DF7CF3E" w14:textId="36D6508B" w:rsidR="0056029E" w:rsidRDefault="0056029E" w:rsidP="008171B8">
      <w:pPr>
        <w:pStyle w:val="ChapterTitles"/>
      </w:pPr>
    </w:p>
    <w:p w14:paraId="21BEF545" w14:textId="6D78F735" w:rsidR="008171B8" w:rsidRDefault="008171B8" w:rsidP="008171B8">
      <w:pPr>
        <w:pStyle w:val="ChapterTitles"/>
      </w:pPr>
      <w:bookmarkStart w:id="56" w:name="_Toc42545982"/>
      <w:r>
        <w:lastRenderedPageBreak/>
        <w:t>Chapter V</w:t>
      </w:r>
      <w:r w:rsidR="0056029E">
        <w:t>I</w:t>
      </w:r>
      <w:r>
        <w:t xml:space="preserve">: </w:t>
      </w:r>
      <w:r>
        <w:br/>
      </w:r>
      <w:r>
        <w:rPr>
          <w:sz w:val="23"/>
          <w:szCs w:val="23"/>
        </w:rPr>
        <w:t>SUMMARY, IMPLICATIONS, AND RECOMMENDATIONS</w:t>
      </w:r>
      <w:bookmarkEnd w:id="56"/>
    </w:p>
    <w:p w14:paraId="35D4143C" w14:textId="79867CCB" w:rsidR="008171B8" w:rsidRDefault="0056029E" w:rsidP="008171B8">
      <w:pPr>
        <w:pStyle w:val="Level2Headings"/>
      </w:pPr>
      <w:bookmarkStart w:id="57" w:name="_Toc42545983"/>
      <w:r>
        <w:t>6</w:t>
      </w:r>
      <w:r w:rsidR="008171B8">
        <w:t xml:space="preserve">.1 </w:t>
      </w:r>
      <w:r w:rsidR="008171B8">
        <w:rPr>
          <w:sz w:val="23"/>
          <w:szCs w:val="23"/>
        </w:rPr>
        <w:t>Summary</w:t>
      </w:r>
      <w:bookmarkEnd w:id="57"/>
    </w:p>
    <w:p w14:paraId="2419162B" w14:textId="77777777" w:rsidR="008171B8" w:rsidRDefault="008171B8" w:rsidP="008171B8">
      <w:pPr>
        <w:pStyle w:val="DocumentText"/>
        <w:rPr>
          <w:noProof/>
        </w:rPr>
      </w:pPr>
      <w:r>
        <w:rPr>
          <w:noProof/>
        </w:rPr>
        <w:t>{Sample Text Sample Text Sample Text Sample Text Sample Text Sample Text Sample Text }</w:t>
      </w:r>
    </w:p>
    <w:p w14:paraId="71743753" w14:textId="245E32A1" w:rsidR="008171B8" w:rsidRDefault="0056029E" w:rsidP="008171B8">
      <w:pPr>
        <w:pStyle w:val="Level2Headings"/>
      </w:pPr>
      <w:bookmarkStart w:id="58" w:name="_Toc42545984"/>
      <w:r>
        <w:t>6</w:t>
      </w:r>
      <w:r w:rsidR="008171B8">
        <w:t xml:space="preserve">.2 </w:t>
      </w:r>
      <w:r w:rsidR="008171B8">
        <w:rPr>
          <w:sz w:val="23"/>
          <w:szCs w:val="23"/>
        </w:rPr>
        <w:t>Implications</w:t>
      </w:r>
      <w:bookmarkEnd w:id="58"/>
    </w:p>
    <w:p w14:paraId="127B64D7" w14:textId="12822AC9" w:rsidR="008171B8" w:rsidRDefault="008171B8" w:rsidP="008171B8">
      <w:pPr>
        <w:pStyle w:val="DocumentText"/>
        <w:rPr>
          <w:noProof/>
        </w:rPr>
      </w:pPr>
      <w:r>
        <w:rPr>
          <w:noProof/>
        </w:rPr>
        <w:t>{Sample Text Sample Text Sample Text Sample Text Sample Text Sample Text Sample Text }</w:t>
      </w:r>
    </w:p>
    <w:p w14:paraId="4EA38818" w14:textId="58BD7C21" w:rsidR="008171B8" w:rsidRDefault="0056029E" w:rsidP="008171B8">
      <w:pPr>
        <w:pStyle w:val="Level2Headings"/>
      </w:pPr>
      <w:bookmarkStart w:id="59" w:name="_Toc42545985"/>
      <w:r>
        <w:t>6</w:t>
      </w:r>
      <w:r w:rsidR="008171B8">
        <w:t xml:space="preserve">.3 </w:t>
      </w:r>
      <w:r w:rsidR="008171B8">
        <w:rPr>
          <w:sz w:val="23"/>
          <w:szCs w:val="23"/>
        </w:rPr>
        <w:t>Recommendations for Future Research</w:t>
      </w:r>
      <w:bookmarkEnd w:id="59"/>
    </w:p>
    <w:p w14:paraId="72A8EFFC" w14:textId="74A01C3E" w:rsidR="008171B8" w:rsidRDefault="008171B8" w:rsidP="008171B8">
      <w:pPr>
        <w:pStyle w:val="DocumentText"/>
        <w:rPr>
          <w:noProof/>
        </w:rPr>
      </w:pPr>
      <w:r>
        <w:rPr>
          <w:noProof/>
        </w:rPr>
        <w:t>{Sample Text Sample Text Sample Text Sample Text Sample Text Sample Text Sample Text }</w:t>
      </w:r>
    </w:p>
    <w:p w14:paraId="6A943B6B" w14:textId="2D172F29" w:rsidR="008171B8" w:rsidRDefault="0056029E" w:rsidP="008171B8">
      <w:pPr>
        <w:pStyle w:val="Level2Headings"/>
      </w:pPr>
      <w:bookmarkStart w:id="60" w:name="_Toc42545986"/>
      <w:r>
        <w:t>6</w:t>
      </w:r>
      <w:r w:rsidR="008171B8">
        <w:t xml:space="preserve">.4 </w:t>
      </w:r>
      <w:r w:rsidR="008171B8">
        <w:rPr>
          <w:sz w:val="23"/>
          <w:szCs w:val="23"/>
        </w:rPr>
        <w:t>Conclusion</w:t>
      </w:r>
      <w:bookmarkEnd w:id="60"/>
    </w:p>
    <w:p w14:paraId="53B85ED2" w14:textId="77777777" w:rsidR="008171B8" w:rsidRDefault="008171B8" w:rsidP="008171B8">
      <w:pPr>
        <w:pStyle w:val="DocumentText"/>
        <w:rPr>
          <w:noProof/>
        </w:rPr>
      </w:pPr>
      <w:r>
        <w:rPr>
          <w:noProof/>
        </w:rPr>
        <w:t>{Sample Text Sample Text Sample Text Sample Text Sample Text Sample Text Sample Text }</w:t>
      </w:r>
    </w:p>
    <w:p w14:paraId="3D686FC2" w14:textId="73FDC25F" w:rsidR="008171B8" w:rsidRDefault="008171B8" w:rsidP="008171B8">
      <w:pPr>
        <w:pStyle w:val="DocumentText"/>
        <w:rPr>
          <w:noProof/>
        </w:rPr>
      </w:pPr>
    </w:p>
    <w:p w14:paraId="69169931" w14:textId="22FFCF2F" w:rsidR="001713E6" w:rsidRDefault="001713E6" w:rsidP="008171B8">
      <w:pPr>
        <w:pStyle w:val="DocumentText"/>
        <w:rPr>
          <w:noProof/>
        </w:rPr>
      </w:pPr>
    </w:p>
    <w:p w14:paraId="4ABC0482" w14:textId="2A05BF2D" w:rsidR="001713E6" w:rsidRDefault="001713E6" w:rsidP="008171B8">
      <w:pPr>
        <w:pStyle w:val="DocumentText"/>
        <w:rPr>
          <w:noProof/>
        </w:rPr>
      </w:pPr>
    </w:p>
    <w:p w14:paraId="3983F3EB" w14:textId="16315EA8" w:rsidR="001713E6" w:rsidRDefault="001713E6" w:rsidP="008171B8">
      <w:pPr>
        <w:pStyle w:val="DocumentText"/>
        <w:rPr>
          <w:noProof/>
        </w:rPr>
      </w:pPr>
    </w:p>
    <w:p w14:paraId="7F09162A" w14:textId="1AA43FDF" w:rsidR="001713E6" w:rsidRDefault="001713E6" w:rsidP="008171B8">
      <w:pPr>
        <w:pStyle w:val="DocumentText"/>
        <w:rPr>
          <w:noProof/>
        </w:rPr>
      </w:pPr>
    </w:p>
    <w:p w14:paraId="2A33162B" w14:textId="04E64664" w:rsidR="001713E6" w:rsidRDefault="001713E6" w:rsidP="008171B8">
      <w:pPr>
        <w:pStyle w:val="DocumentText"/>
        <w:rPr>
          <w:noProof/>
        </w:rPr>
      </w:pPr>
    </w:p>
    <w:p w14:paraId="11272AD8" w14:textId="26A36302" w:rsidR="001713E6" w:rsidRDefault="001713E6" w:rsidP="008171B8">
      <w:pPr>
        <w:pStyle w:val="DocumentText"/>
        <w:rPr>
          <w:noProof/>
        </w:rPr>
      </w:pPr>
    </w:p>
    <w:p w14:paraId="651A0297" w14:textId="31E243E8" w:rsidR="001713E6" w:rsidRDefault="001713E6" w:rsidP="008171B8">
      <w:pPr>
        <w:pStyle w:val="DocumentText"/>
        <w:rPr>
          <w:noProof/>
        </w:rPr>
      </w:pPr>
    </w:p>
    <w:p w14:paraId="5053E815" w14:textId="3DFB4E70" w:rsidR="001713E6" w:rsidRDefault="001713E6" w:rsidP="008171B8">
      <w:pPr>
        <w:pStyle w:val="DocumentText"/>
        <w:rPr>
          <w:noProof/>
        </w:rPr>
      </w:pPr>
    </w:p>
    <w:p w14:paraId="6CFCEC3C" w14:textId="3DFFB9ED" w:rsidR="001713E6" w:rsidRDefault="001713E6" w:rsidP="008171B8">
      <w:pPr>
        <w:pStyle w:val="DocumentText"/>
        <w:rPr>
          <w:noProof/>
        </w:rPr>
      </w:pPr>
    </w:p>
    <w:p w14:paraId="168C83F4" w14:textId="27AEECBA" w:rsidR="001713E6" w:rsidRDefault="001713E6" w:rsidP="008171B8">
      <w:pPr>
        <w:pStyle w:val="DocumentText"/>
        <w:rPr>
          <w:noProof/>
        </w:rPr>
      </w:pPr>
    </w:p>
    <w:p w14:paraId="38A3F7E8" w14:textId="71C2792A" w:rsidR="001713E6" w:rsidRDefault="001713E6" w:rsidP="001713E6">
      <w:pPr>
        <w:pStyle w:val="ChapterTitles"/>
      </w:pPr>
      <w:bookmarkStart w:id="61" w:name="_Toc42545987"/>
      <w:r>
        <w:rPr>
          <w:sz w:val="23"/>
          <w:szCs w:val="23"/>
        </w:rPr>
        <w:lastRenderedPageBreak/>
        <w:t xml:space="preserve">APPENDIX A </w:t>
      </w:r>
      <w:r>
        <w:t xml:space="preserve"> </w:t>
      </w:r>
      <w:r>
        <w:br/>
      </w:r>
      <w:r>
        <w:rPr>
          <w:sz w:val="23"/>
          <w:szCs w:val="23"/>
        </w:rPr>
        <w:t>SURVEY COVER LETTER</w:t>
      </w:r>
      <w:bookmarkEnd w:id="61"/>
    </w:p>
    <w:p w14:paraId="58913279" w14:textId="77777777" w:rsidR="001713E6" w:rsidRDefault="001713E6" w:rsidP="001713E6">
      <w:pPr>
        <w:pStyle w:val="DocumentText"/>
        <w:rPr>
          <w:noProof/>
        </w:rPr>
      </w:pPr>
      <w:r>
        <w:rPr>
          <w:noProof/>
        </w:rPr>
        <w:t>{Sample Text Sample Text Sample Text Sample Text Sample Text Sample Text Sample Text }</w:t>
      </w:r>
    </w:p>
    <w:p w14:paraId="7CBC612D" w14:textId="0F4D4949" w:rsidR="001713E6" w:rsidRDefault="001713E6" w:rsidP="008171B8">
      <w:pPr>
        <w:pStyle w:val="DocumentText"/>
        <w:rPr>
          <w:noProof/>
        </w:rPr>
      </w:pPr>
    </w:p>
    <w:p w14:paraId="23013789" w14:textId="00BC3739" w:rsidR="001713E6" w:rsidRDefault="001713E6" w:rsidP="008171B8">
      <w:pPr>
        <w:pStyle w:val="DocumentText"/>
        <w:rPr>
          <w:noProof/>
        </w:rPr>
      </w:pPr>
    </w:p>
    <w:p w14:paraId="4F9F3EE0" w14:textId="2B3C07EC" w:rsidR="001713E6" w:rsidRDefault="001713E6" w:rsidP="008171B8">
      <w:pPr>
        <w:pStyle w:val="DocumentText"/>
        <w:rPr>
          <w:noProof/>
        </w:rPr>
      </w:pPr>
    </w:p>
    <w:p w14:paraId="3908A0EE" w14:textId="1B12AD25" w:rsidR="001713E6" w:rsidRDefault="001713E6" w:rsidP="008171B8">
      <w:pPr>
        <w:pStyle w:val="DocumentText"/>
        <w:rPr>
          <w:noProof/>
        </w:rPr>
      </w:pPr>
    </w:p>
    <w:p w14:paraId="36892063" w14:textId="45AC356E" w:rsidR="001713E6" w:rsidRDefault="001713E6" w:rsidP="008171B8">
      <w:pPr>
        <w:pStyle w:val="DocumentText"/>
        <w:rPr>
          <w:noProof/>
        </w:rPr>
      </w:pPr>
    </w:p>
    <w:p w14:paraId="7A8A9107" w14:textId="30EAB21B" w:rsidR="001713E6" w:rsidRDefault="001713E6" w:rsidP="008171B8">
      <w:pPr>
        <w:pStyle w:val="DocumentText"/>
        <w:rPr>
          <w:noProof/>
        </w:rPr>
      </w:pPr>
    </w:p>
    <w:p w14:paraId="36BF7353" w14:textId="69B815DC" w:rsidR="001713E6" w:rsidRDefault="001713E6" w:rsidP="008171B8">
      <w:pPr>
        <w:pStyle w:val="DocumentText"/>
        <w:rPr>
          <w:noProof/>
        </w:rPr>
      </w:pPr>
    </w:p>
    <w:p w14:paraId="562B898A" w14:textId="5F484D32" w:rsidR="001713E6" w:rsidRDefault="001713E6" w:rsidP="008171B8">
      <w:pPr>
        <w:pStyle w:val="DocumentText"/>
        <w:rPr>
          <w:noProof/>
        </w:rPr>
      </w:pPr>
    </w:p>
    <w:p w14:paraId="73C65DBD" w14:textId="1C070F0D" w:rsidR="001713E6" w:rsidRDefault="001713E6" w:rsidP="008171B8">
      <w:pPr>
        <w:pStyle w:val="DocumentText"/>
        <w:rPr>
          <w:noProof/>
        </w:rPr>
      </w:pPr>
    </w:p>
    <w:p w14:paraId="55D93512" w14:textId="08D5DB18" w:rsidR="001713E6" w:rsidRDefault="001713E6" w:rsidP="008171B8">
      <w:pPr>
        <w:pStyle w:val="DocumentText"/>
        <w:rPr>
          <w:noProof/>
        </w:rPr>
      </w:pPr>
    </w:p>
    <w:p w14:paraId="0F42DC3F" w14:textId="13081D07" w:rsidR="001713E6" w:rsidRDefault="001713E6" w:rsidP="008171B8">
      <w:pPr>
        <w:pStyle w:val="DocumentText"/>
        <w:rPr>
          <w:noProof/>
        </w:rPr>
      </w:pPr>
    </w:p>
    <w:p w14:paraId="394E5B9A" w14:textId="0E1CF66B" w:rsidR="001713E6" w:rsidRDefault="001713E6" w:rsidP="008171B8">
      <w:pPr>
        <w:pStyle w:val="DocumentText"/>
        <w:rPr>
          <w:noProof/>
        </w:rPr>
      </w:pPr>
    </w:p>
    <w:p w14:paraId="082627B0" w14:textId="3ACD42FC" w:rsidR="001713E6" w:rsidRDefault="001713E6" w:rsidP="008171B8">
      <w:pPr>
        <w:pStyle w:val="DocumentText"/>
        <w:rPr>
          <w:noProof/>
        </w:rPr>
      </w:pPr>
    </w:p>
    <w:p w14:paraId="6F8F924A" w14:textId="71EC0B6E" w:rsidR="001713E6" w:rsidRDefault="001713E6" w:rsidP="008171B8">
      <w:pPr>
        <w:pStyle w:val="DocumentText"/>
        <w:rPr>
          <w:noProof/>
        </w:rPr>
      </w:pPr>
    </w:p>
    <w:p w14:paraId="077F6031" w14:textId="3C99FA90" w:rsidR="001713E6" w:rsidRDefault="001713E6" w:rsidP="008171B8">
      <w:pPr>
        <w:pStyle w:val="DocumentText"/>
        <w:rPr>
          <w:noProof/>
        </w:rPr>
      </w:pPr>
    </w:p>
    <w:p w14:paraId="7A2E3A14" w14:textId="5A771450" w:rsidR="001713E6" w:rsidRDefault="001713E6" w:rsidP="008171B8">
      <w:pPr>
        <w:pStyle w:val="DocumentText"/>
        <w:rPr>
          <w:noProof/>
        </w:rPr>
      </w:pPr>
    </w:p>
    <w:p w14:paraId="2553356E" w14:textId="043573D0" w:rsidR="001713E6" w:rsidRDefault="001713E6" w:rsidP="008171B8">
      <w:pPr>
        <w:pStyle w:val="DocumentText"/>
        <w:rPr>
          <w:noProof/>
        </w:rPr>
      </w:pPr>
    </w:p>
    <w:p w14:paraId="11A8A48B" w14:textId="0DBD21E5" w:rsidR="001713E6" w:rsidRDefault="001713E6" w:rsidP="008171B8">
      <w:pPr>
        <w:pStyle w:val="DocumentText"/>
        <w:rPr>
          <w:noProof/>
        </w:rPr>
      </w:pPr>
    </w:p>
    <w:p w14:paraId="2BCA06EA" w14:textId="007805BF" w:rsidR="001713E6" w:rsidRDefault="001713E6" w:rsidP="008171B8">
      <w:pPr>
        <w:pStyle w:val="DocumentText"/>
        <w:rPr>
          <w:noProof/>
        </w:rPr>
      </w:pPr>
    </w:p>
    <w:p w14:paraId="17810F7C" w14:textId="4D3BCA22" w:rsidR="001713E6" w:rsidRDefault="001713E6" w:rsidP="008171B8">
      <w:pPr>
        <w:pStyle w:val="DocumentText"/>
        <w:rPr>
          <w:noProof/>
        </w:rPr>
      </w:pPr>
    </w:p>
    <w:p w14:paraId="09C667A3" w14:textId="1B829BF4" w:rsidR="001713E6" w:rsidRDefault="001713E6" w:rsidP="008171B8">
      <w:pPr>
        <w:pStyle w:val="DocumentText"/>
        <w:rPr>
          <w:noProof/>
        </w:rPr>
      </w:pPr>
    </w:p>
    <w:p w14:paraId="7834AA1E" w14:textId="1EB71E0E" w:rsidR="001713E6" w:rsidRDefault="001713E6" w:rsidP="001713E6">
      <w:pPr>
        <w:pStyle w:val="ChapterTitles"/>
      </w:pPr>
      <w:bookmarkStart w:id="62" w:name="_Toc42545988"/>
      <w:r>
        <w:rPr>
          <w:sz w:val="23"/>
          <w:szCs w:val="23"/>
        </w:rPr>
        <w:lastRenderedPageBreak/>
        <w:t xml:space="preserve">APPENDIX B </w:t>
      </w:r>
      <w:r>
        <w:t xml:space="preserve"> </w:t>
      </w:r>
      <w:r>
        <w:br/>
      </w:r>
      <w:r>
        <w:rPr>
          <w:sz w:val="23"/>
          <w:szCs w:val="23"/>
        </w:rPr>
        <w:t>INFORMED CONSENT</w:t>
      </w:r>
      <w:bookmarkEnd w:id="62"/>
    </w:p>
    <w:p w14:paraId="176F3A36" w14:textId="1B45FA22" w:rsidR="001713E6" w:rsidRDefault="001713E6" w:rsidP="001713E6">
      <w:pPr>
        <w:pStyle w:val="DocumentText"/>
        <w:rPr>
          <w:noProof/>
        </w:rPr>
      </w:pPr>
      <w:r>
        <w:rPr>
          <w:noProof/>
        </w:rPr>
        <w:t>{Sample Text Sample Text Sample Text Sample Text Sample Text Sample Text Sample Text }</w:t>
      </w:r>
    </w:p>
    <w:p w14:paraId="66999BE1" w14:textId="2DFDE30D" w:rsidR="001713E6" w:rsidRDefault="001713E6" w:rsidP="001713E6">
      <w:pPr>
        <w:pStyle w:val="DocumentText"/>
        <w:rPr>
          <w:noProof/>
        </w:rPr>
      </w:pPr>
    </w:p>
    <w:p w14:paraId="7FFC3B2B" w14:textId="0A76CB79" w:rsidR="001713E6" w:rsidRDefault="001713E6" w:rsidP="001713E6">
      <w:pPr>
        <w:pStyle w:val="DocumentText"/>
        <w:rPr>
          <w:noProof/>
        </w:rPr>
      </w:pPr>
    </w:p>
    <w:p w14:paraId="0A689556" w14:textId="6935B671" w:rsidR="001713E6" w:rsidRDefault="001713E6" w:rsidP="001713E6">
      <w:pPr>
        <w:pStyle w:val="DocumentText"/>
        <w:rPr>
          <w:noProof/>
        </w:rPr>
      </w:pPr>
    </w:p>
    <w:p w14:paraId="4CA501B7" w14:textId="713F9C33" w:rsidR="001713E6" w:rsidRDefault="001713E6" w:rsidP="001713E6">
      <w:pPr>
        <w:pStyle w:val="DocumentText"/>
        <w:rPr>
          <w:noProof/>
        </w:rPr>
      </w:pPr>
    </w:p>
    <w:p w14:paraId="30583EC0" w14:textId="446C06B8" w:rsidR="001713E6" w:rsidRDefault="001713E6" w:rsidP="001713E6">
      <w:pPr>
        <w:pStyle w:val="DocumentText"/>
        <w:rPr>
          <w:noProof/>
        </w:rPr>
      </w:pPr>
    </w:p>
    <w:p w14:paraId="7F4A98CE" w14:textId="6BD5207A" w:rsidR="001713E6" w:rsidRDefault="001713E6" w:rsidP="001713E6">
      <w:pPr>
        <w:pStyle w:val="DocumentText"/>
        <w:rPr>
          <w:noProof/>
        </w:rPr>
      </w:pPr>
    </w:p>
    <w:p w14:paraId="6A4BDC15" w14:textId="7B4703E4" w:rsidR="001713E6" w:rsidRDefault="001713E6" w:rsidP="001713E6">
      <w:pPr>
        <w:pStyle w:val="DocumentText"/>
        <w:rPr>
          <w:noProof/>
        </w:rPr>
      </w:pPr>
    </w:p>
    <w:p w14:paraId="6E6D421A" w14:textId="708DDE72" w:rsidR="001713E6" w:rsidRDefault="001713E6" w:rsidP="001713E6">
      <w:pPr>
        <w:pStyle w:val="DocumentText"/>
        <w:rPr>
          <w:noProof/>
        </w:rPr>
      </w:pPr>
    </w:p>
    <w:p w14:paraId="0D9BB720" w14:textId="29CCF5E8" w:rsidR="001713E6" w:rsidRDefault="001713E6" w:rsidP="001713E6">
      <w:pPr>
        <w:pStyle w:val="DocumentText"/>
        <w:rPr>
          <w:noProof/>
        </w:rPr>
      </w:pPr>
    </w:p>
    <w:p w14:paraId="3702905C" w14:textId="7868F368" w:rsidR="001713E6" w:rsidRDefault="001713E6" w:rsidP="001713E6">
      <w:pPr>
        <w:pStyle w:val="DocumentText"/>
        <w:rPr>
          <w:noProof/>
        </w:rPr>
      </w:pPr>
    </w:p>
    <w:p w14:paraId="6D4EE2C0" w14:textId="065DD744" w:rsidR="001713E6" w:rsidRDefault="001713E6" w:rsidP="001713E6">
      <w:pPr>
        <w:pStyle w:val="DocumentText"/>
        <w:rPr>
          <w:noProof/>
        </w:rPr>
      </w:pPr>
    </w:p>
    <w:p w14:paraId="5917F463" w14:textId="07076C02" w:rsidR="001713E6" w:rsidRDefault="001713E6" w:rsidP="001713E6">
      <w:pPr>
        <w:pStyle w:val="DocumentText"/>
        <w:rPr>
          <w:noProof/>
        </w:rPr>
      </w:pPr>
    </w:p>
    <w:p w14:paraId="42C74DBC" w14:textId="72FE0A4C" w:rsidR="001713E6" w:rsidRDefault="001713E6" w:rsidP="001713E6">
      <w:pPr>
        <w:pStyle w:val="DocumentText"/>
        <w:rPr>
          <w:noProof/>
        </w:rPr>
      </w:pPr>
    </w:p>
    <w:p w14:paraId="16DE001F" w14:textId="5DB75823" w:rsidR="001713E6" w:rsidRDefault="001713E6" w:rsidP="001713E6">
      <w:pPr>
        <w:pStyle w:val="DocumentText"/>
        <w:rPr>
          <w:noProof/>
        </w:rPr>
      </w:pPr>
    </w:p>
    <w:p w14:paraId="5DBD1D5D" w14:textId="3B1C7325" w:rsidR="001713E6" w:rsidRDefault="001713E6" w:rsidP="001713E6">
      <w:pPr>
        <w:pStyle w:val="DocumentText"/>
        <w:rPr>
          <w:noProof/>
        </w:rPr>
      </w:pPr>
    </w:p>
    <w:p w14:paraId="4D7A1DAB" w14:textId="60D1110C" w:rsidR="001713E6" w:rsidRDefault="001713E6" w:rsidP="001713E6">
      <w:pPr>
        <w:pStyle w:val="DocumentText"/>
        <w:rPr>
          <w:noProof/>
        </w:rPr>
      </w:pPr>
    </w:p>
    <w:p w14:paraId="4F87D0BA" w14:textId="285F4178" w:rsidR="001713E6" w:rsidRDefault="001713E6" w:rsidP="001713E6">
      <w:pPr>
        <w:pStyle w:val="DocumentText"/>
        <w:rPr>
          <w:noProof/>
        </w:rPr>
      </w:pPr>
    </w:p>
    <w:p w14:paraId="695F6086" w14:textId="0B06DCE9" w:rsidR="001713E6" w:rsidRDefault="001713E6" w:rsidP="001713E6">
      <w:pPr>
        <w:pStyle w:val="DocumentText"/>
        <w:rPr>
          <w:noProof/>
        </w:rPr>
      </w:pPr>
    </w:p>
    <w:p w14:paraId="21557D29" w14:textId="67AF4F4E" w:rsidR="001713E6" w:rsidRDefault="001713E6" w:rsidP="001713E6">
      <w:pPr>
        <w:pStyle w:val="DocumentText"/>
        <w:rPr>
          <w:noProof/>
        </w:rPr>
      </w:pPr>
    </w:p>
    <w:p w14:paraId="4B825321" w14:textId="61BBF320" w:rsidR="001713E6" w:rsidRDefault="001713E6" w:rsidP="001713E6">
      <w:pPr>
        <w:pStyle w:val="DocumentText"/>
        <w:rPr>
          <w:noProof/>
        </w:rPr>
      </w:pPr>
    </w:p>
    <w:p w14:paraId="5D0D66BD" w14:textId="662B3939" w:rsidR="001713E6" w:rsidRDefault="001713E6" w:rsidP="001713E6">
      <w:pPr>
        <w:pStyle w:val="DocumentText"/>
        <w:rPr>
          <w:noProof/>
        </w:rPr>
      </w:pPr>
    </w:p>
    <w:p w14:paraId="4AC8F33B" w14:textId="567EFE36" w:rsidR="001713E6" w:rsidRDefault="001713E6" w:rsidP="001713E6">
      <w:pPr>
        <w:pStyle w:val="ChapterTitles"/>
      </w:pPr>
      <w:bookmarkStart w:id="63" w:name="_Toc42545989"/>
      <w:r>
        <w:rPr>
          <w:sz w:val="23"/>
          <w:szCs w:val="23"/>
        </w:rPr>
        <w:lastRenderedPageBreak/>
        <w:t xml:space="preserve">APPENDIX C </w:t>
      </w:r>
      <w:r>
        <w:t xml:space="preserve"> </w:t>
      </w:r>
      <w:r>
        <w:br/>
      </w:r>
      <w:r>
        <w:rPr>
          <w:sz w:val="23"/>
          <w:szCs w:val="23"/>
        </w:rPr>
        <w:t>INTERVIEW GUIDE</w:t>
      </w:r>
      <w:bookmarkEnd w:id="63"/>
    </w:p>
    <w:p w14:paraId="1A280CA8" w14:textId="77777777" w:rsidR="001713E6" w:rsidRDefault="001713E6" w:rsidP="001713E6">
      <w:pPr>
        <w:pStyle w:val="DocumentText"/>
        <w:rPr>
          <w:noProof/>
        </w:rPr>
      </w:pPr>
      <w:r>
        <w:rPr>
          <w:noProof/>
        </w:rPr>
        <w:t>{Sample Text Sample Text Sample Text Sample Text Sample Text Sample Text Sample Text }</w:t>
      </w:r>
    </w:p>
    <w:p w14:paraId="233F345F" w14:textId="77777777" w:rsidR="001713E6" w:rsidRDefault="001713E6" w:rsidP="001713E6">
      <w:pPr>
        <w:pStyle w:val="DocumentText"/>
        <w:rPr>
          <w:noProof/>
        </w:rPr>
      </w:pPr>
    </w:p>
    <w:p w14:paraId="2118E018" w14:textId="77777777" w:rsidR="001713E6" w:rsidRDefault="001713E6" w:rsidP="001713E6">
      <w:pPr>
        <w:pStyle w:val="DocumentText"/>
        <w:rPr>
          <w:noProof/>
        </w:rPr>
      </w:pPr>
    </w:p>
    <w:p w14:paraId="7CA59AE8" w14:textId="77777777" w:rsidR="001713E6" w:rsidRDefault="001713E6" w:rsidP="008171B8">
      <w:pPr>
        <w:pStyle w:val="DocumentText"/>
        <w:rPr>
          <w:noProof/>
        </w:rPr>
      </w:pPr>
    </w:p>
    <w:p w14:paraId="408E92D6" w14:textId="77777777" w:rsidR="001713E6" w:rsidRDefault="001713E6" w:rsidP="008171B8">
      <w:pPr>
        <w:pStyle w:val="DocumentText"/>
        <w:rPr>
          <w:noProof/>
        </w:rPr>
      </w:pPr>
    </w:p>
    <w:p w14:paraId="26B025B6" w14:textId="77777777" w:rsidR="008171B8" w:rsidRDefault="008171B8" w:rsidP="008171B8">
      <w:pPr>
        <w:pStyle w:val="DocumentText"/>
        <w:rPr>
          <w:noProof/>
        </w:rPr>
      </w:pPr>
    </w:p>
    <w:p w14:paraId="03CB1A5C" w14:textId="77777777" w:rsidR="008171B8" w:rsidRDefault="008171B8" w:rsidP="00962839">
      <w:pPr>
        <w:pStyle w:val="DocumentText"/>
        <w:rPr>
          <w:noProof/>
        </w:rPr>
      </w:pPr>
    </w:p>
    <w:p w14:paraId="512EB707" w14:textId="5CC34A1F" w:rsidR="00962839" w:rsidRDefault="00962839" w:rsidP="00962839">
      <w:pPr>
        <w:pStyle w:val="DocumentText"/>
        <w:rPr>
          <w:noProof/>
        </w:rPr>
      </w:pPr>
    </w:p>
    <w:p w14:paraId="4AFF71A9" w14:textId="44B83789" w:rsidR="001713E6" w:rsidRDefault="001713E6" w:rsidP="00962839">
      <w:pPr>
        <w:pStyle w:val="DocumentText"/>
        <w:rPr>
          <w:noProof/>
        </w:rPr>
      </w:pPr>
    </w:p>
    <w:p w14:paraId="6A37661F" w14:textId="6A55ADEB" w:rsidR="001713E6" w:rsidRDefault="001713E6" w:rsidP="00962839">
      <w:pPr>
        <w:pStyle w:val="DocumentText"/>
        <w:rPr>
          <w:noProof/>
        </w:rPr>
      </w:pPr>
    </w:p>
    <w:p w14:paraId="73FDF778" w14:textId="710BB465" w:rsidR="001713E6" w:rsidRDefault="001713E6" w:rsidP="00962839">
      <w:pPr>
        <w:pStyle w:val="DocumentText"/>
        <w:rPr>
          <w:noProof/>
        </w:rPr>
      </w:pPr>
    </w:p>
    <w:p w14:paraId="691485FE" w14:textId="5365527D" w:rsidR="001713E6" w:rsidRDefault="001713E6" w:rsidP="00962839">
      <w:pPr>
        <w:pStyle w:val="DocumentText"/>
        <w:rPr>
          <w:noProof/>
        </w:rPr>
      </w:pPr>
    </w:p>
    <w:p w14:paraId="711A70DB" w14:textId="1E686D88" w:rsidR="001713E6" w:rsidRDefault="001713E6" w:rsidP="00962839">
      <w:pPr>
        <w:pStyle w:val="DocumentText"/>
        <w:rPr>
          <w:noProof/>
        </w:rPr>
      </w:pPr>
    </w:p>
    <w:p w14:paraId="273ECA82" w14:textId="2EEB975F" w:rsidR="001713E6" w:rsidRDefault="001713E6" w:rsidP="00962839">
      <w:pPr>
        <w:pStyle w:val="DocumentText"/>
        <w:rPr>
          <w:noProof/>
        </w:rPr>
      </w:pPr>
    </w:p>
    <w:p w14:paraId="1F1AEF8E" w14:textId="6764DE78" w:rsidR="001713E6" w:rsidRDefault="001713E6" w:rsidP="00962839">
      <w:pPr>
        <w:pStyle w:val="DocumentText"/>
        <w:rPr>
          <w:noProof/>
        </w:rPr>
      </w:pPr>
    </w:p>
    <w:p w14:paraId="23B7912A" w14:textId="5448BD7E" w:rsidR="001713E6" w:rsidRDefault="001713E6" w:rsidP="00962839">
      <w:pPr>
        <w:pStyle w:val="DocumentText"/>
        <w:rPr>
          <w:noProof/>
        </w:rPr>
      </w:pPr>
    </w:p>
    <w:p w14:paraId="059A5E53" w14:textId="0E213793" w:rsidR="001713E6" w:rsidRDefault="001713E6" w:rsidP="00962839">
      <w:pPr>
        <w:pStyle w:val="DocumentText"/>
        <w:rPr>
          <w:noProof/>
        </w:rPr>
      </w:pPr>
    </w:p>
    <w:p w14:paraId="2B5DB654" w14:textId="452889A2" w:rsidR="001713E6" w:rsidRDefault="001713E6" w:rsidP="00962839">
      <w:pPr>
        <w:pStyle w:val="DocumentText"/>
        <w:rPr>
          <w:noProof/>
        </w:rPr>
      </w:pPr>
    </w:p>
    <w:p w14:paraId="3F34F2E1" w14:textId="6D567235" w:rsidR="001713E6" w:rsidRDefault="001713E6" w:rsidP="00962839">
      <w:pPr>
        <w:pStyle w:val="DocumentText"/>
        <w:rPr>
          <w:noProof/>
        </w:rPr>
      </w:pPr>
    </w:p>
    <w:p w14:paraId="28685E9B" w14:textId="470223D2" w:rsidR="001713E6" w:rsidRDefault="001713E6" w:rsidP="00962839">
      <w:pPr>
        <w:pStyle w:val="DocumentText"/>
        <w:rPr>
          <w:noProof/>
        </w:rPr>
      </w:pPr>
    </w:p>
    <w:p w14:paraId="3824FC04" w14:textId="77777777" w:rsidR="001713E6" w:rsidRDefault="001713E6" w:rsidP="00962839">
      <w:pPr>
        <w:pStyle w:val="DocumentText"/>
        <w:rPr>
          <w:noProof/>
        </w:rPr>
      </w:pPr>
    </w:p>
    <w:p w14:paraId="1CDDF5D3" w14:textId="77777777" w:rsidR="00962839" w:rsidRDefault="00962839" w:rsidP="00962839">
      <w:pPr>
        <w:pStyle w:val="DocumentText"/>
        <w:rPr>
          <w:noProof/>
        </w:rPr>
      </w:pPr>
    </w:p>
    <w:p w14:paraId="7259119E" w14:textId="7D8A5535" w:rsidR="00B51887" w:rsidRDefault="00074613" w:rsidP="00B51887">
      <w:pPr>
        <w:pStyle w:val="ChapterTitles"/>
      </w:pPr>
      <w:bookmarkStart w:id="64" w:name="_Toc481570859"/>
      <w:bookmarkStart w:id="65" w:name="_Toc481570873"/>
      <w:bookmarkStart w:id="66" w:name="_Toc42545990"/>
      <w:r>
        <w:lastRenderedPageBreak/>
        <w:t>References</w:t>
      </w:r>
      <w:r w:rsidR="00D855E4">
        <w:t xml:space="preserve"> </w:t>
      </w:r>
      <w:bookmarkEnd w:id="64"/>
      <w:bookmarkEnd w:id="65"/>
      <w:r w:rsidR="00B51887" w:rsidRPr="00EA3A70">
        <w:t>[use “Chapter title” Style]</w:t>
      </w:r>
      <w:bookmarkEnd w:id="66"/>
    </w:p>
    <w:p w14:paraId="5E05D607" w14:textId="329F4762" w:rsidR="007E4B41" w:rsidRDefault="007E4B41" w:rsidP="00F1716F">
      <w:pPr>
        <w:pStyle w:val="DocumentText"/>
        <w:ind w:left="720" w:hanging="720"/>
      </w:pPr>
      <w:r>
        <w:t>&lt;Follow APA</w:t>
      </w:r>
      <w:r w:rsidR="007A2444">
        <w:t xml:space="preserve"> or Harvard citation format and</w:t>
      </w:r>
      <w:r>
        <w:t xml:space="preserve"> </w:t>
      </w:r>
      <w:r w:rsidR="00ED2DFE">
        <w:t>guidelines</w:t>
      </w:r>
      <w:r>
        <w:t>. Indicate materials actually referenced in the dissertation and from sources you have actually used.&gt;</w:t>
      </w:r>
    </w:p>
    <w:p w14:paraId="20F0BFA8" w14:textId="77777777" w:rsidR="00074613" w:rsidRDefault="007E4B41" w:rsidP="00F1716F">
      <w:pPr>
        <w:pStyle w:val="DocumentText"/>
        <w:ind w:left="720" w:hanging="720"/>
      </w:pPr>
      <w:r>
        <w:t>{</w:t>
      </w:r>
      <w:r w:rsidR="00074613" w:rsidRPr="00074613">
        <w:t xml:space="preserve">Author, A. A., Author, B. B., &amp; Author, C. C. (Year). Title of article. </w:t>
      </w:r>
      <w:r w:rsidR="00074613" w:rsidRPr="00CA1A3D">
        <w:rPr>
          <w:i/>
        </w:rPr>
        <w:t xml:space="preserve">Title of Periodical, volume </w:t>
      </w:r>
      <w:proofErr w:type="gramStart"/>
      <w:r w:rsidR="00074613" w:rsidRPr="00CA1A3D">
        <w:rPr>
          <w:i/>
        </w:rPr>
        <w:t>number</w:t>
      </w:r>
      <w:r w:rsidR="00074613" w:rsidRPr="00074613">
        <w:t>(</w:t>
      </w:r>
      <w:proofErr w:type="gramEnd"/>
      <w:r w:rsidR="00074613" w:rsidRPr="00074613">
        <w:t xml:space="preserve">issue number), pages. </w:t>
      </w:r>
      <w:r w:rsidR="00794B0C" w:rsidRPr="0041272B">
        <w:t>http://dx.doi.org/xx.xxx/yyyyy</w:t>
      </w:r>
      <w:r>
        <w:t>}</w:t>
      </w:r>
    </w:p>
    <w:p w14:paraId="4EF56633" w14:textId="77777777" w:rsidR="00794B0C" w:rsidRDefault="00794B0C">
      <w:pPr>
        <w:spacing w:after="160" w:line="259" w:lineRule="auto"/>
      </w:pPr>
      <w:r>
        <w:br w:type="page"/>
      </w:r>
    </w:p>
    <w:p w14:paraId="375E8805" w14:textId="77777777" w:rsidR="00B51887" w:rsidRDefault="00CA1A3D" w:rsidP="00B51887">
      <w:pPr>
        <w:pStyle w:val="ChapterTitles"/>
      </w:pPr>
      <w:bookmarkStart w:id="67" w:name="_Toc481570860"/>
      <w:bookmarkStart w:id="68" w:name="_Toc481570874"/>
      <w:bookmarkStart w:id="69" w:name="_Toc42545991"/>
      <w:r>
        <w:lastRenderedPageBreak/>
        <w:t>Appendix A</w:t>
      </w:r>
      <w:r w:rsidR="0003297E">
        <w:t xml:space="preserve">: </w:t>
      </w:r>
      <w:r w:rsidR="00406F3D">
        <w:br/>
      </w:r>
      <w:r w:rsidR="00074613">
        <w:t xml:space="preserve">FIRST APPENDIX TITLE </w:t>
      </w:r>
      <w:bookmarkEnd w:id="67"/>
      <w:bookmarkEnd w:id="68"/>
      <w:r w:rsidR="00B51887" w:rsidRPr="00EA3A70">
        <w:t>[use “Chapter title” Style]</w:t>
      </w:r>
      <w:bookmarkEnd w:id="69"/>
    </w:p>
    <w:p w14:paraId="40950B52" w14:textId="77777777" w:rsidR="0095187E" w:rsidRDefault="0095187E" w:rsidP="0095187E">
      <w:pPr>
        <w:pStyle w:val="DocumentText"/>
        <w:rPr>
          <w:noProof/>
        </w:rPr>
      </w:pPr>
      <w:r>
        <w:rPr>
          <w:noProof/>
        </w:rPr>
        <w:t>{Sample Text Sample Text Sample Text Sample Text Sample Text Sample Text Sample Text Sample Text Sample Text Sample Text Sample Text Sample Text Sample Text Sample Text }</w:t>
      </w:r>
    </w:p>
    <w:p w14:paraId="30E02B05" w14:textId="77777777" w:rsidR="00074613" w:rsidRDefault="00074613" w:rsidP="00074613">
      <w:pPr>
        <w:pStyle w:val="DocumentText"/>
      </w:pPr>
    </w:p>
    <w:sectPr w:rsidR="00074613" w:rsidSect="00743091">
      <w:footerReference w:type="default" r:id="rId12"/>
      <w:pgSz w:w="12240" w:h="15840"/>
      <w:pgMar w:top="1800" w:right="1800" w:bottom="180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326A6" w14:textId="77777777" w:rsidR="001158EE" w:rsidRDefault="001158EE" w:rsidP="00880A2D">
      <w:pPr>
        <w:spacing w:line="240" w:lineRule="auto"/>
      </w:pPr>
      <w:r>
        <w:separator/>
      </w:r>
    </w:p>
  </w:endnote>
  <w:endnote w:type="continuationSeparator" w:id="0">
    <w:p w14:paraId="705165D0" w14:textId="77777777" w:rsidR="001158EE" w:rsidRDefault="001158EE" w:rsidP="00880A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6CA490D-0B73-4D6F-BD2B-4A2103C73E48}"/>
    <w:embedBold r:id="rId2" w:fontKey="{F5310F4A-D5A2-4941-82C0-860A0FFBB3E7}"/>
    <w:embedItalic r:id="rId3" w:fontKey="{0D0917BC-4E12-48B7-975F-2DDEADD7435E}"/>
    <w:embedBoldItalic r:id="rId4" w:fontKey="{33397A9E-A009-48AC-8B88-5ACB3FAA5EF8}"/>
  </w:font>
  <w:font w:name="Mangal">
    <w:panose1 w:val="02040503050203030202"/>
    <w:charset w:val="00"/>
    <w:family w:val="roman"/>
    <w:pitch w:val="variable"/>
    <w:sig w:usb0="00008003" w:usb1="00000000" w:usb2="00000000" w:usb3="00000000" w:csb0="00000001" w:csb1="00000000"/>
    <w:embedRegular r:id="rId5" w:fontKey="{731B2838-26C7-47E4-965B-91A2EF84D5FB}"/>
    <w:embedItalic r:id="rId6" w:fontKey="{E322B2DB-2825-4BA6-A68A-F02BD519805C}"/>
  </w:font>
  <w:font w:name="Calibri Light">
    <w:panose1 w:val="020F0302020204030204"/>
    <w:charset w:val="00"/>
    <w:family w:val="swiss"/>
    <w:pitch w:val="variable"/>
    <w:sig w:usb0="E4002EFF" w:usb1="C000247B" w:usb2="00000009" w:usb3="00000000" w:csb0="000001FF" w:csb1="00000000"/>
    <w:embedRegular r:id="rId7" w:fontKey="{6E63175D-C050-4067-AAEE-FB7BBA1C6B47}"/>
    <w:embedItalic r:id="rId8" w:fontKey="{D2500DE9-80A4-434B-806C-486E5A55B7D4}"/>
  </w:font>
  <w:font w:name="Times">
    <w:altName w:val="Times New Roman"/>
    <w:panose1 w:val="02020603050405020304"/>
    <w:charset w:val="00"/>
    <w:family w:val="roman"/>
    <w:pitch w:val="variable"/>
    <w:sig w:usb0="E0002EFF" w:usb1="C000785B" w:usb2="00000009" w:usb3="00000000" w:csb0="000001FF" w:csb1="00000000"/>
    <w:embedRegular r:id="rId9" w:fontKey="{B909C065-BC5B-4D89-9546-6B3A09CF70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E0FA7" w14:textId="77777777" w:rsidR="00880A2D" w:rsidRDefault="00880A2D">
    <w:pPr>
      <w:pStyle w:val="Footer"/>
      <w:jc w:val="center"/>
    </w:pPr>
  </w:p>
  <w:p w14:paraId="320B31CA" w14:textId="77777777" w:rsidR="00880A2D" w:rsidRDefault="00880A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7F524" w14:textId="77777777" w:rsidR="00F9211A" w:rsidRPr="00880A2D" w:rsidRDefault="00F9211A" w:rsidP="00F9211A">
    <w:pPr>
      <w:framePr w:w="778" w:h="230" w:hRule="exact" w:wrap="around" w:vAnchor="page" w:hAnchor="margin" w:xAlign="center" w:y="14401" w:anchorLock="1"/>
      <w:tabs>
        <w:tab w:val="center" w:pos="4320"/>
        <w:tab w:val="right" w:pos="8640"/>
      </w:tabs>
      <w:overflowPunct w:val="0"/>
      <w:autoSpaceDE w:val="0"/>
      <w:autoSpaceDN w:val="0"/>
      <w:adjustRightInd w:val="0"/>
      <w:spacing w:line="240" w:lineRule="auto"/>
      <w:jc w:val="center"/>
      <w:textAlignment w:val="baseline"/>
      <w:rPr>
        <w:rFonts w:ascii="Times" w:eastAsia="Times New Roman" w:hAnsi="Times" w:cs="Times New Roman"/>
        <w:szCs w:val="20"/>
      </w:rPr>
    </w:pPr>
    <w:r w:rsidRPr="00880A2D">
      <w:rPr>
        <w:rFonts w:ascii="Times" w:eastAsia="Times New Roman" w:hAnsi="Times" w:cs="Times New Roman"/>
        <w:szCs w:val="20"/>
      </w:rPr>
      <w:fldChar w:fldCharType="begin"/>
    </w:r>
    <w:r w:rsidRPr="00880A2D">
      <w:rPr>
        <w:rFonts w:ascii="Times" w:eastAsia="Times New Roman" w:hAnsi="Times" w:cs="Times New Roman"/>
        <w:szCs w:val="20"/>
      </w:rPr>
      <w:instrText xml:space="preserve">PAGE  </w:instrText>
    </w:r>
    <w:r w:rsidRPr="00880A2D">
      <w:rPr>
        <w:rFonts w:ascii="Times" w:eastAsia="Times New Roman" w:hAnsi="Times" w:cs="Times New Roman"/>
        <w:szCs w:val="20"/>
      </w:rPr>
      <w:fldChar w:fldCharType="separate"/>
    </w:r>
    <w:r w:rsidR="003D2B65">
      <w:rPr>
        <w:rFonts w:ascii="Times" w:eastAsia="Times New Roman" w:hAnsi="Times" w:cs="Times New Roman"/>
        <w:noProof/>
        <w:szCs w:val="20"/>
      </w:rPr>
      <w:t>ix</w:t>
    </w:r>
    <w:r w:rsidRPr="00880A2D">
      <w:rPr>
        <w:rFonts w:ascii="Times" w:eastAsia="Times New Roman" w:hAnsi="Times" w:cs="Times New Roman"/>
        <w:szCs w:val="20"/>
      </w:rPr>
      <w:fldChar w:fldCharType="end"/>
    </w:r>
  </w:p>
  <w:p w14:paraId="49A471F8" w14:textId="77777777" w:rsidR="00880A2D" w:rsidRDefault="00880A2D">
    <w:pPr>
      <w:pStyle w:val="Footer"/>
      <w:jc w:val="center"/>
    </w:pPr>
  </w:p>
  <w:p w14:paraId="44B515BA" w14:textId="77777777" w:rsidR="00880A2D" w:rsidRDefault="00880A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C487" w14:textId="77777777" w:rsidR="00743091" w:rsidRPr="00880A2D" w:rsidRDefault="00743091" w:rsidP="003C1756">
    <w:pPr>
      <w:framePr w:w="778" w:h="230" w:hRule="exact" w:wrap="around" w:vAnchor="page" w:hAnchor="margin" w:xAlign="center" w:y="14401" w:anchorLock="1"/>
      <w:tabs>
        <w:tab w:val="center" w:pos="4320"/>
        <w:tab w:val="right" w:pos="8640"/>
      </w:tabs>
      <w:overflowPunct w:val="0"/>
      <w:autoSpaceDE w:val="0"/>
      <w:autoSpaceDN w:val="0"/>
      <w:adjustRightInd w:val="0"/>
      <w:spacing w:line="240" w:lineRule="auto"/>
      <w:jc w:val="center"/>
      <w:textAlignment w:val="baseline"/>
      <w:rPr>
        <w:rFonts w:ascii="Times" w:eastAsia="Times New Roman" w:hAnsi="Times" w:cs="Times New Roman"/>
        <w:szCs w:val="20"/>
      </w:rPr>
    </w:pPr>
    <w:r w:rsidRPr="00880A2D">
      <w:rPr>
        <w:rFonts w:ascii="Times" w:eastAsia="Times New Roman" w:hAnsi="Times" w:cs="Times New Roman"/>
        <w:szCs w:val="20"/>
      </w:rPr>
      <w:fldChar w:fldCharType="begin"/>
    </w:r>
    <w:r w:rsidRPr="00880A2D">
      <w:rPr>
        <w:rFonts w:ascii="Times" w:eastAsia="Times New Roman" w:hAnsi="Times" w:cs="Times New Roman"/>
        <w:szCs w:val="20"/>
      </w:rPr>
      <w:instrText xml:space="preserve">PAGE  </w:instrText>
    </w:r>
    <w:r w:rsidRPr="00880A2D">
      <w:rPr>
        <w:rFonts w:ascii="Times" w:eastAsia="Times New Roman" w:hAnsi="Times" w:cs="Times New Roman"/>
        <w:szCs w:val="20"/>
      </w:rPr>
      <w:fldChar w:fldCharType="separate"/>
    </w:r>
    <w:r w:rsidR="003D2B65">
      <w:rPr>
        <w:rFonts w:ascii="Times" w:eastAsia="Times New Roman" w:hAnsi="Times" w:cs="Times New Roman"/>
        <w:noProof/>
        <w:szCs w:val="20"/>
      </w:rPr>
      <w:t>4</w:t>
    </w:r>
    <w:r w:rsidRPr="00880A2D">
      <w:rPr>
        <w:rFonts w:ascii="Times" w:eastAsia="Times New Roman" w:hAnsi="Times" w:cs="Times New Roman"/>
        <w:szCs w:val="20"/>
      </w:rPr>
      <w:fldChar w:fldCharType="end"/>
    </w:r>
  </w:p>
  <w:p w14:paraId="1F025553" w14:textId="77777777" w:rsidR="00743091" w:rsidRDefault="00743091">
    <w:pPr>
      <w:pStyle w:val="Footer"/>
      <w:jc w:val="center"/>
    </w:pPr>
  </w:p>
  <w:p w14:paraId="3790024E" w14:textId="77777777" w:rsidR="00743091" w:rsidRDefault="00743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20A21" w14:textId="77777777" w:rsidR="001158EE" w:rsidRDefault="001158EE" w:rsidP="00880A2D">
      <w:pPr>
        <w:spacing w:line="240" w:lineRule="auto"/>
      </w:pPr>
      <w:r>
        <w:separator/>
      </w:r>
    </w:p>
  </w:footnote>
  <w:footnote w:type="continuationSeparator" w:id="0">
    <w:p w14:paraId="6594097B" w14:textId="77777777" w:rsidR="001158EE" w:rsidRDefault="001158EE" w:rsidP="00880A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3D6B8E"/>
    <w:multiLevelType w:val="hybridMultilevel"/>
    <w:tmpl w:val="AE2E8B8A"/>
    <w:lvl w:ilvl="0" w:tplc="80A6BE30">
      <w:start w:val="1"/>
      <w:numFmt w:val="upperRoman"/>
      <w:lvlText w:val="%1."/>
      <w:lvlJc w:val="center"/>
      <w:pPr>
        <w:ind w:left="720" w:hanging="360"/>
      </w:pPr>
      <w:rPr>
        <w:rFonts w:ascii="Times New Roman" w:hAnsi="Times New Roman" w:hint="default"/>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linkStyles/>
  <w:stylePaneFormatFilter w:val="9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44C"/>
    <w:rsid w:val="0003188B"/>
    <w:rsid w:val="0003297E"/>
    <w:rsid w:val="00037D78"/>
    <w:rsid w:val="00041844"/>
    <w:rsid w:val="00055D39"/>
    <w:rsid w:val="00062300"/>
    <w:rsid w:val="00074613"/>
    <w:rsid w:val="00090963"/>
    <w:rsid w:val="00093DD5"/>
    <w:rsid w:val="000A23E1"/>
    <w:rsid w:val="000C234A"/>
    <w:rsid w:val="000C497F"/>
    <w:rsid w:val="000D2D05"/>
    <w:rsid w:val="001158EE"/>
    <w:rsid w:val="00133277"/>
    <w:rsid w:val="00145126"/>
    <w:rsid w:val="00147988"/>
    <w:rsid w:val="001622EF"/>
    <w:rsid w:val="001713E6"/>
    <w:rsid w:val="00173364"/>
    <w:rsid w:val="00197D05"/>
    <w:rsid w:val="001B0942"/>
    <w:rsid w:val="001D3175"/>
    <w:rsid w:val="00201E2C"/>
    <w:rsid w:val="00242D4A"/>
    <w:rsid w:val="002A65A9"/>
    <w:rsid w:val="002D749B"/>
    <w:rsid w:val="002E4CD3"/>
    <w:rsid w:val="00317B28"/>
    <w:rsid w:val="003279F2"/>
    <w:rsid w:val="003300AC"/>
    <w:rsid w:val="003364AC"/>
    <w:rsid w:val="003639FD"/>
    <w:rsid w:val="00381CE0"/>
    <w:rsid w:val="003A64BE"/>
    <w:rsid w:val="003B2803"/>
    <w:rsid w:val="003B50F7"/>
    <w:rsid w:val="003C1756"/>
    <w:rsid w:val="003D2B65"/>
    <w:rsid w:val="003E4C05"/>
    <w:rsid w:val="00406F3D"/>
    <w:rsid w:val="0041272B"/>
    <w:rsid w:val="004168B9"/>
    <w:rsid w:val="004273AF"/>
    <w:rsid w:val="0042763E"/>
    <w:rsid w:val="0045571A"/>
    <w:rsid w:val="00474B2C"/>
    <w:rsid w:val="004844F3"/>
    <w:rsid w:val="004A1104"/>
    <w:rsid w:val="004D083E"/>
    <w:rsid w:val="004F1356"/>
    <w:rsid w:val="0051459B"/>
    <w:rsid w:val="00514973"/>
    <w:rsid w:val="0056029E"/>
    <w:rsid w:val="0056777D"/>
    <w:rsid w:val="00582839"/>
    <w:rsid w:val="00587F43"/>
    <w:rsid w:val="005A6CC5"/>
    <w:rsid w:val="005B1D94"/>
    <w:rsid w:val="005C6ABE"/>
    <w:rsid w:val="005F47AB"/>
    <w:rsid w:val="005F56AF"/>
    <w:rsid w:val="00640295"/>
    <w:rsid w:val="00657AC9"/>
    <w:rsid w:val="0067598D"/>
    <w:rsid w:val="006D0E02"/>
    <w:rsid w:val="006E3FF9"/>
    <w:rsid w:val="0070444C"/>
    <w:rsid w:val="007067EF"/>
    <w:rsid w:val="00743091"/>
    <w:rsid w:val="007649DA"/>
    <w:rsid w:val="00774DF6"/>
    <w:rsid w:val="007804B0"/>
    <w:rsid w:val="00794B0C"/>
    <w:rsid w:val="00796C78"/>
    <w:rsid w:val="007A2444"/>
    <w:rsid w:val="007A6F9E"/>
    <w:rsid w:val="007D52D2"/>
    <w:rsid w:val="007E4B41"/>
    <w:rsid w:val="007F12E1"/>
    <w:rsid w:val="007F2FBE"/>
    <w:rsid w:val="00800B7E"/>
    <w:rsid w:val="00805F79"/>
    <w:rsid w:val="008171B8"/>
    <w:rsid w:val="00856949"/>
    <w:rsid w:val="00863498"/>
    <w:rsid w:val="00865539"/>
    <w:rsid w:val="00872E0A"/>
    <w:rsid w:val="00880A2D"/>
    <w:rsid w:val="008A0084"/>
    <w:rsid w:val="008B6A41"/>
    <w:rsid w:val="008D2336"/>
    <w:rsid w:val="008E4C6E"/>
    <w:rsid w:val="008F1C3F"/>
    <w:rsid w:val="0092674E"/>
    <w:rsid w:val="0093319E"/>
    <w:rsid w:val="00936B2D"/>
    <w:rsid w:val="009376C0"/>
    <w:rsid w:val="0095187E"/>
    <w:rsid w:val="00951D38"/>
    <w:rsid w:val="00962839"/>
    <w:rsid w:val="00993004"/>
    <w:rsid w:val="009971B5"/>
    <w:rsid w:val="00A21160"/>
    <w:rsid w:val="00A25DE4"/>
    <w:rsid w:val="00A34EE1"/>
    <w:rsid w:val="00B36249"/>
    <w:rsid w:val="00B51887"/>
    <w:rsid w:val="00B711A1"/>
    <w:rsid w:val="00B86310"/>
    <w:rsid w:val="00B95651"/>
    <w:rsid w:val="00BA1165"/>
    <w:rsid w:val="00BE0889"/>
    <w:rsid w:val="00BE588E"/>
    <w:rsid w:val="00C257F9"/>
    <w:rsid w:val="00C41ACD"/>
    <w:rsid w:val="00C44BC5"/>
    <w:rsid w:val="00C47CE8"/>
    <w:rsid w:val="00C5570E"/>
    <w:rsid w:val="00C90106"/>
    <w:rsid w:val="00C975E2"/>
    <w:rsid w:val="00CA1A3D"/>
    <w:rsid w:val="00CB0534"/>
    <w:rsid w:val="00CC3A02"/>
    <w:rsid w:val="00CD41EE"/>
    <w:rsid w:val="00D02AB2"/>
    <w:rsid w:val="00D1014C"/>
    <w:rsid w:val="00D12CBE"/>
    <w:rsid w:val="00D21A4D"/>
    <w:rsid w:val="00D461FB"/>
    <w:rsid w:val="00D532F8"/>
    <w:rsid w:val="00D6780A"/>
    <w:rsid w:val="00D77BEB"/>
    <w:rsid w:val="00D855E4"/>
    <w:rsid w:val="00DA3B96"/>
    <w:rsid w:val="00DA490E"/>
    <w:rsid w:val="00DB50F8"/>
    <w:rsid w:val="00DF6DD7"/>
    <w:rsid w:val="00E16150"/>
    <w:rsid w:val="00E80DA0"/>
    <w:rsid w:val="00E80DDE"/>
    <w:rsid w:val="00EA3A70"/>
    <w:rsid w:val="00EA6988"/>
    <w:rsid w:val="00ED2DFE"/>
    <w:rsid w:val="00F1716F"/>
    <w:rsid w:val="00F27470"/>
    <w:rsid w:val="00F3130C"/>
    <w:rsid w:val="00F66707"/>
    <w:rsid w:val="00F9211A"/>
    <w:rsid w:val="00FB1E5C"/>
    <w:rsid w:val="00FB5CD9"/>
    <w:rsid w:val="00FC5834"/>
    <w:rsid w:val="00FF5D6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AC8B4"/>
  <w15:chartTrackingRefBased/>
  <w15:docId w15:val="{B420189C-A187-486F-AD14-C94FAC10D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0" w:qFormat="1"/>
    <w:lsdException w:name="heading 2" w:semiHidden="1" w:unhideWhenUsed="1" w:qFormat="1"/>
    <w:lsdException w:name="heading 3" w:semiHidden="1" w:unhideWhenUsed="1" w:qFormat="1"/>
    <w:lsdException w:name="heading 4" w:semiHidden="1" w:uiPriority="3" w:unhideWhenUsed="1" w:qFormat="1"/>
    <w:lsdException w:name="heading 5" w:semiHidden="1"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semiHidden/>
    <w:rsid w:val="00CD41EE"/>
    <w:pPr>
      <w:spacing w:after="0" w:line="480" w:lineRule="atLeast"/>
    </w:pPr>
    <w:rPr>
      <w:rFonts w:ascii="Times New Roman" w:hAnsi="Times New Roman"/>
      <w:sz w:val="24"/>
    </w:rPr>
  </w:style>
  <w:style w:type="paragraph" w:styleId="Heading1">
    <w:name w:val="heading 1"/>
    <w:link w:val="Heading1Char"/>
    <w:uiPriority w:val="99"/>
    <w:semiHidden/>
    <w:rsid w:val="00A21160"/>
    <w:pPr>
      <w:spacing w:line="480" w:lineRule="atLeast"/>
      <w:jc w:val="center"/>
      <w:outlineLvl w:val="0"/>
    </w:pPr>
    <w:rPr>
      <w:rFonts w:ascii="Times New Roman" w:hAnsi="Times New Roman"/>
      <w:caps/>
      <w:sz w:val="24"/>
    </w:rPr>
  </w:style>
  <w:style w:type="paragraph" w:styleId="Heading2">
    <w:name w:val="heading 2"/>
    <w:link w:val="Heading2Char"/>
    <w:uiPriority w:val="99"/>
    <w:semiHidden/>
    <w:rsid w:val="00A21160"/>
    <w:pPr>
      <w:outlineLvl w:val="1"/>
    </w:pPr>
    <w:rPr>
      <w:rFonts w:ascii="Times New Roman" w:eastAsiaTheme="majorEastAsia" w:hAnsi="Times New Roman" w:cstheme="majorBidi"/>
      <w:b/>
      <w:sz w:val="24"/>
      <w:szCs w:val="26"/>
    </w:rPr>
  </w:style>
  <w:style w:type="paragraph" w:styleId="Heading3">
    <w:name w:val="heading 3"/>
    <w:basedOn w:val="Heading2"/>
    <w:link w:val="Heading3Char"/>
    <w:uiPriority w:val="99"/>
    <w:semiHidden/>
    <w:rsid w:val="00A21160"/>
    <w:pPr>
      <w:outlineLvl w:val="2"/>
    </w:pPr>
    <w:rPr>
      <w:szCs w:val="24"/>
    </w:rPr>
  </w:style>
  <w:style w:type="paragraph" w:styleId="Heading4">
    <w:name w:val="heading 4"/>
    <w:basedOn w:val="Heading1"/>
    <w:link w:val="Heading4Char"/>
    <w:uiPriority w:val="99"/>
    <w:semiHidden/>
    <w:rsid w:val="00A21160"/>
    <w:pPr>
      <w:outlineLvl w:val="3"/>
    </w:pPr>
  </w:style>
  <w:style w:type="paragraph" w:styleId="Heading5">
    <w:name w:val="heading 5"/>
    <w:basedOn w:val="Normal"/>
    <w:next w:val="Normal"/>
    <w:link w:val="Heading5Char"/>
    <w:uiPriority w:val="99"/>
    <w:semiHidden/>
    <w:unhideWhenUsed/>
    <w:rsid w:val="00A21160"/>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2116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21160"/>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semiHidden/>
    <w:rsid w:val="00993004"/>
    <w:rPr>
      <w:rFonts w:ascii="Times New Roman" w:hAnsi="Times New Roman"/>
      <w:caps/>
      <w:sz w:val="24"/>
    </w:rPr>
  </w:style>
  <w:style w:type="character" w:customStyle="1" w:styleId="Heading2Char">
    <w:name w:val="Heading 2 Char"/>
    <w:basedOn w:val="DefaultParagraphFont"/>
    <w:link w:val="Heading2"/>
    <w:uiPriority w:val="99"/>
    <w:semiHidden/>
    <w:rsid w:val="0099300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9"/>
    <w:semiHidden/>
    <w:rsid w:val="00993004"/>
    <w:rPr>
      <w:rFonts w:ascii="Times New Roman" w:eastAsiaTheme="majorEastAsia" w:hAnsi="Times New Roman" w:cstheme="majorBidi"/>
      <w:b/>
      <w:sz w:val="24"/>
      <w:szCs w:val="24"/>
    </w:rPr>
  </w:style>
  <w:style w:type="character" w:styleId="Emphasis">
    <w:name w:val="Emphasis"/>
    <w:basedOn w:val="DefaultParagraphFont"/>
    <w:uiPriority w:val="99"/>
    <w:rsid w:val="00A21160"/>
    <w:rPr>
      <w:i/>
      <w:iCs/>
    </w:rPr>
  </w:style>
  <w:style w:type="paragraph" w:styleId="Header">
    <w:name w:val="header"/>
    <w:link w:val="HeaderChar"/>
    <w:uiPriority w:val="99"/>
    <w:unhideWhenUsed/>
    <w:rsid w:val="00A21160"/>
    <w:pPr>
      <w:tabs>
        <w:tab w:val="center" w:pos="4680"/>
        <w:tab w:val="right" w:pos="9360"/>
      </w:tabs>
      <w:spacing w:after="0" w:line="240" w:lineRule="auto"/>
    </w:pPr>
    <w:rPr>
      <w:rFonts w:ascii="Times New Roman" w:hAnsi="Times New Roman"/>
      <w:sz w:val="24"/>
    </w:rPr>
  </w:style>
  <w:style w:type="character" w:customStyle="1" w:styleId="HeaderChar">
    <w:name w:val="Header Char"/>
    <w:basedOn w:val="DefaultParagraphFont"/>
    <w:link w:val="Header"/>
    <w:uiPriority w:val="99"/>
    <w:rsid w:val="00A21160"/>
    <w:rPr>
      <w:rFonts w:ascii="Times New Roman" w:hAnsi="Times New Roman"/>
      <w:sz w:val="24"/>
    </w:rPr>
  </w:style>
  <w:style w:type="paragraph" w:styleId="Footer">
    <w:name w:val="footer"/>
    <w:link w:val="FooterChar"/>
    <w:uiPriority w:val="99"/>
    <w:unhideWhenUsed/>
    <w:rsid w:val="00A21160"/>
    <w:pPr>
      <w:tabs>
        <w:tab w:val="center" w:pos="4680"/>
        <w:tab w:val="right" w:pos="9360"/>
      </w:tabs>
      <w:spacing w:after="0" w:line="240" w:lineRule="auto"/>
    </w:pPr>
    <w:rPr>
      <w:rFonts w:ascii="Times New Roman" w:hAnsi="Times New Roman"/>
      <w:sz w:val="24"/>
    </w:rPr>
  </w:style>
  <w:style w:type="character" w:customStyle="1" w:styleId="FooterChar">
    <w:name w:val="Footer Char"/>
    <w:basedOn w:val="DefaultParagraphFont"/>
    <w:link w:val="Footer"/>
    <w:uiPriority w:val="99"/>
    <w:rsid w:val="00A21160"/>
    <w:rPr>
      <w:rFonts w:ascii="Times New Roman" w:hAnsi="Times New Roman"/>
      <w:sz w:val="24"/>
    </w:rPr>
  </w:style>
  <w:style w:type="paragraph" w:customStyle="1" w:styleId="TableHeading">
    <w:name w:val="Table Heading"/>
    <w:link w:val="TableHeadingChar"/>
    <w:uiPriority w:val="99"/>
    <w:semiHidden/>
    <w:rsid w:val="00055D39"/>
    <w:pPr>
      <w:spacing w:after="0" w:line="240" w:lineRule="atLeast"/>
    </w:pPr>
    <w:rPr>
      <w:rFonts w:ascii="Times New Roman" w:hAnsi="Times New Roman"/>
      <w:i/>
      <w:sz w:val="24"/>
    </w:rPr>
  </w:style>
  <w:style w:type="character" w:customStyle="1" w:styleId="Heading7Char">
    <w:name w:val="Heading 7 Char"/>
    <w:basedOn w:val="DefaultParagraphFont"/>
    <w:link w:val="Heading7"/>
    <w:uiPriority w:val="9"/>
    <w:semiHidden/>
    <w:rsid w:val="00A21160"/>
    <w:rPr>
      <w:rFonts w:asciiTheme="majorHAnsi" w:eastAsiaTheme="majorEastAsia" w:hAnsiTheme="majorHAnsi" w:cstheme="majorBidi"/>
      <w:i/>
      <w:iCs/>
      <w:color w:val="1F4D78" w:themeColor="accent1" w:themeShade="7F"/>
      <w:sz w:val="24"/>
    </w:rPr>
  </w:style>
  <w:style w:type="character" w:customStyle="1" w:styleId="TableHeadingChar">
    <w:name w:val="Table Heading Char"/>
    <w:basedOn w:val="DefaultParagraphFont"/>
    <w:link w:val="TableHeading"/>
    <w:uiPriority w:val="99"/>
    <w:semiHidden/>
    <w:rsid w:val="00B36249"/>
    <w:rPr>
      <w:rFonts w:ascii="Times New Roman" w:hAnsi="Times New Roman"/>
      <w:i/>
      <w:sz w:val="24"/>
    </w:rPr>
  </w:style>
  <w:style w:type="paragraph" w:styleId="TOCHeading">
    <w:name w:val="TOC Heading"/>
    <w:basedOn w:val="Heading1"/>
    <w:next w:val="Normal"/>
    <w:uiPriority w:val="39"/>
    <w:semiHidden/>
    <w:rsid w:val="005C6ABE"/>
    <w:pPr>
      <w:spacing w:before="240" w:line="259" w:lineRule="auto"/>
      <w:jc w:val="left"/>
      <w:outlineLvl w:val="9"/>
    </w:pPr>
    <w:rPr>
      <w:rFonts w:asciiTheme="majorHAnsi" w:hAnsiTheme="majorHAnsi"/>
      <w:caps w:val="0"/>
      <w:color w:val="2E74B5" w:themeColor="accent1" w:themeShade="BF"/>
      <w:sz w:val="32"/>
    </w:rPr>
  </w:style>
  <w:style w:type="paragraph" w:styleId="TOC1">
    <w:name w:val="toc 1"/>
    <w:aliases w:val="TOC 1 - CHAPTER TITLES"/>
    <w:autoRedefine/>
    <w:uiPriority w:val="39"/>
    <w:unhideWhenUsed/>
    <w:rsid w:val="00C257F9"/>
    <w:pPr>
      <w:tabs>
        <w:tab w:val="right" w:leader="dot" w:pos="8630"/>
      </w:tabs>
      <w:spacing w:before="240" w:after="240" w:line="240" w:lineRule="atLeast"/>
      <w:ind w:right="360"/>
    </w:pPr>
    <w:rPr>
      <w:rFonts w:ascii="Times New Roman" w:hAnsi="Times New Roman"/>
      <w:caps/>
      <w:sz w:val="24"/>
    </w:rPr>
  </w:style>
  <w:style w:type="paragraph" w:styleId="TOC2">
    <w:name w:val="toc 2"/>
    <w:aliases w:val="TOC 2 - Level 1 Headings"/>
    <w:basedOn w:val="TOC1"/>
    <w:autoRedefine/>
    <w:uiPriority w:val="39"/>
    <w:unhideWhenUsed/>
    <w:rsid w:val="00C257F9"/>
    <w:pPr>
      <w:spacing w:before="0" w:after="0"/>
      <w:ind w:left="720" w:right="720"/>
    </w:pPr>
    <w:rPr>
      <w:caps w:val="0"/>
    </w:rPr>
  </w:style>
  <w:style w:type="paragraph" w:styleId="TOC3">
    <w:name w:val="toc 3"/>
    <w:aliases w:val="TOC 3 - Level 2 Headings"/>
    <w:basedOn w:val="TOC2"/>
    <w:next w:val="Normal"/>
    <w:autoRedefine/>
    <w:uiPriority w:val="39"/>
    <w:unhideWhenUsed/>
    <w:rsid w:val="00CB0534"/>
    <w:pPr>
      <w:ind w:left="1440"/>
    </w:pPr>
  </w:style>
  <w:style w:type="character" w:styleId="Hyperlink">
    <w:name w:val="Hyperlink"/>
    <w:basedOn w:val="DefaultParagraphFont"/>
    <w:uiPriority w:val="99"/>
    <w:unhideWhenUsed/>
    <w:rsid w:val="00A21160"/>
    <w:rPr>
      <w:color w:val="0563C1" w:themeColor="hyperlink"/>
      <w:u w:val="single"/>
    </w:rPr>
  </w:style>
  <w:style w:type="paragraph" w:customStyle="1" w:styleId="ChapterTitles">
    <w:name w:val="Chapter Titles"/>
    <w:qFormat/>
    <w:rsid w:val="00993004"/>
    <w:pPr>
      <w:spacing w:line="480" w:lineRule="atLeast"/>
      <w:jc w:val="center"/>
    </w:pPr>
    <w:rPr>
      <w:rFonts w:ascii="Times New Roman" w:hAnsi="Times New Roman"/>
      <w:caps/>
      <w:sz w:val="24"/>
    </w:rPr>
  </w:style>
  <w:style w:type="character" w:customStyle="1" w:styleId="Heading4Char">
    <w:name w:val="Heading 4 Char"/>
    <w:basedOn w:val="DefaultParagraphFont"/>
    <w:link w:val="Heading4"/>
    <w:uiPriority w:val="99"/>
    <w:semiHidden/>
    <w:rsid w:val="00993004"/>
    <w:rPr>
      <w:rFonts w:ascii="Times New Roman" w:hAnsi="Times New Roman"/>
      <w:caps/>
      <w:sz w:val="24"/>
    </w:rPr>
  </w:style>
  <w:style w:type="paragraph" w:customStyle="1" w:styleId="BackMatterHeadings">
    <w:name w:val="Back Matter Headings"/>
    <w:basedOn w:val="ChapterTitles"/>
    <w:uiPriority w:val="8"/>
    <w:rsid w:val="00993004"/>
  </w:style>
  <w:style w:type="character" w:customStyle="1" w:styleId="Heading5Char">
    <w:name w:val="Heading 5 Char"/>
    <w:basedOn w:val="DefaultParagraphFont"/>
    <w:link w:val="Heading5"/>
    <w:uiPriority w:val="99"/>
    <w:semiHidden/>
    <w:rsid w:val="00A21160"/>
    <w:rPr>
      <w:rFonts w:asciiTheme="majorHAnsi" w:eastAsiaTheme="majorEastAsia" w:hAnsiTheme="majorHAnsi" w:cstheme="majorBidi"/>
      <w:color w:val="2E74B5" w:themeColor="accent1" w:themeShade="BF"/>
      <w:sz w:val="24"/>
    </w:rPr>
  </w:style>
  <w:style w:type="paragraph" w:styleId="TOC5">
    <w:name w:val="toc 5"/>
    <w:aliases w:val="TOC 5 - List of Tables/Figures Headings"/>
    <w:basedOn w:val="TOC2"/>
    <w:autoRedefine/>
    <w:uiPriority w:val="39"/>
    <w:unhideWhenUsed/>
    <w:rsid w:val="00A21160"/>
    <w:pPr>
      <w:spacing w:after="120"/>
      <w:ind w:left="0"/>
    </w:pPr>
  </w:style>
  <w:style w:type="character" w:customStyle="1" w:styleId="Heading6Char">
    <w:name w:val="Heading 6 Char"/>
    <w:basedOn w:val="DefaultParagraphFont"/>
    <w:link w:val="Heading6"/>
    <w:uiPriority w:val="9"/>
    <w:semiHidden/>
    <w:rsid w:val="00A21160"/>
    <w:rPr>
      <w:rFonts w:asciiTheme="majorHAnsi" w:eastAsiaTheme="majorEastAsia" w:hAnsiTheme="majorHAnsi" w:cstheme="majorBidi"/>
      <w:color w:val="1F4D78" w:themeColor="accent1" w:themeShade="7F"/>
      <w:sz w:val="24"/>
    </w:rPr>
  </w:style>
  <w:style w:type="paragraph" w:styleId="TOC4">
    <w:name w:val="toc 4"/>
    <w:aliases w:val="TOC 4 - BACK MATTER HEADINGS"/>
    <w:basedOn w:val="TOC2"/>
    <w:next w:val="Normal"/>
    <w:autoRedefine/>
    <w:uiPriority w:val="39"/>
    <w:unhideWhenUsed/>
    <w:rsid w:val="002D749B"/>
    <w:pPr>
      <w:spacing w:before="240" w:after="100"/>
      <w:ind w:left="0" w:right="360"/>
    </w:pPr>
    <w:rPr>
      <w:caps/>
    </w:rPr>
  </w:style>
  <w:style w:type="paragraph" w:styleId="TOC6">
    <w:name w:val="toc 6"/>
    <w:aliases w:val="TOC 6 - Table/Figure Heading"/>
    <w:basedOn w:val="TOC5"/>
    <w:next w:val="Normal"/>
    <w:autoRedefine/>
    <w:uiPriority w:val="39"/>
    <w:unhideWhenUsed/>
    <w:rsid w:val="00A21160"/>
    <w:pPr>
      <w:spacing w:after="100"/>
    </w:pPr>
    <w:rPr>
      <w:caps/>
    </w:rPr>
  </w:style>
  <w:style w:type="paragraph" w:customStyle="1" w:styleId="FigureHeading">
    <w:name w:val="Figure Heading"/>
    <w:basedOn w:val="TableHeading"/>
    <w:uiPriority w:val="99"/>
    <w:semiHidden/>
    <w:rsid w:val="00055D39"/>
  </w:style>
  <w:style w:type="paragraph" w:customStyle="1" w:styleId="DocumentText">
    <w:name w:val="Document Text"/>
    <w:uiPriority w:val="3"/>
    <w:qFormat/>
    <w:rsid w:val="00145126"/>
    <w:pPr>
      <w:spacing w:after="0" w:line="480" w:lineRule="atLeast"/>
      <w:ind w:firstLine="720"/>
    </w:pPr>
    <w:rPr>
      <w:rFonts w:ascii="Times New Roman" w:hAnsi="Times New Roman"/>
      <w:sz w:val="24"/>
    </w:rPr>
  </w:style>
  <w:style w:type="table" w:styleId="TableGrid">
    <w:name w:val="Table Grid"/>
    <w:basedOn w:val="TableNormal"/>
    <w:uiPriority w:val="39"/>
    <w:rsid w:val="00412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4127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Caption">
    <w:name w:val="Table Caption"/>
    <w:link w:val="TableCaptionChar"/>
    <w:uiPriority w:val="7"/>
    <w:qFormat/>
    <w:rsid w:val="00A21160"/>
    <w:pPr>
      <w:spacing w:after="0" w:line="240" w:lineRule="atLeast"/>
    </w:pPr>
    <w:rPr>
      <w:rFonts w:ascii="Times New Roman" w:hAnsi="Times New Roman"/>
      <w:i/>
      <w:sz w:val="24"/>
    </w:rPr>
  </w:style>
  <w:style w:type="character" w:customStyle="1" w:styleId="TableCaptionChar">
    <w:name w:val="Table Caption Char"/>
    <w:basedOn w:val="DefaultParagraphFont"/>
    <w:link w:val="TableCaption"/>
    <w:uiPriority w:val="7"/>
    <w:rsid w:val="00A21160"/>
    <w:rPr>
      <w:rFonts w:ascii="Times New Roman" w:hAnsi="Times New Roman"/>
      <w:i/>
      <w:sz w:val="24"/>
    </w:rPr>
  </w:style>
  <w:style w:type="paragraph" w:customStyle="1" w:styleId="FigureCaption">
    <w:name w:val="Figure Caption"/>
    <w:basedOn w:val="TableCaption"/>
    <w:uiPriority w:val="6"/>
    <w:qFormat/>
    <w:rsid w:val="00A21160"/>
  </w:style>
  <w:style w:type="paragraph" w:customStyle="1" w:styleId="Non-used">
    <w:name w:val="Non-used"/>
    <w:basedOn w:val="Heading2"/>
    <w:link w:val="Non-usedChar"/>
    <w:uiPriority w:val="99"/>
    <w:semiHidden/>
    <w:rsid w:val="00A21160"/>
    <w:pPr>
      <w:spacing w:after="240"/>
    </w:pPr>
  </w:style>
  <w:style w:type="character" w:customStyle="1" w:styleId="Non-usedChar">
    <w:name w:val="Non-used Char"/>
    <w:basedOn w:val="Heading2Char"/>
    <w:link w:val="Non-used"/>
    <w:uiPriority w:val="99"/>
    <w:semiHidden/>
    <w:rsid w:val="00A21160"/>
    <w:rPr>
      <w:rFonts w:ascii="Times New Roman" w:eastAsiaTheme="majorEastAsia" w:hAnsi="Times New Roman" w:cstheme="majorBidi"/>
      <w:b/>
      <w:sz w:val="24"/>
      <w:szCs w:val="26"/>
    </w:rPr>
  </w:style>
  <w:style w:type="paragraph" w:customStyle="1" w:styleId="Level1Headings">
    <w:name w:val="Level 1 Headings"/>
    <w:uiPriority w:val="1"/>
    <w:qFormat/>
    <w:rsid w:val="0003188B"/>
    <w:pPr>
      <w:spacing w:after="0" w:line="480" w:lineRule="atLeast"/>
    </w:pPr>
    <w:rPr>
      <w:rFonts w:ascii="Times New Roman" w:hAnsi="Times New Roman"/>
      <w:b/>
      <w:sz w:val="24"/>
    </w:rPr>
  </w:style>
  <w:style w:type="paragraph" w:customStyle="1" w:styleId="Level2Headings">
    <w:name w:val="Level 2 Headings"/>
    <w:basedOn w:val="Level1Headings"/>
    <w:uiPriority w:val="2"/>
    <w:qFormat/>
    <w:rsid w:val="0003188B"/>
    <w:pPr>
      <w:ind w:left="576"/>
    </w:pPr>
  </w:style>
  <w:style w:type="paragraph" w:customStyle="1" w:styleId="ListofTablesFiguresHeadings">
    <w:name w:val="List of Tables/Figures Headings"/>
    <w:basedOn w:val="ChapterTitles"/>
    <w:uiPriority w:val="8"/>
    <w:semiHidden/>
    <w:qFormat/>
    <w:rsid w:val="00A2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6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mario\BRUIT%20DIGITAL%20DOO\School%20in%20Swiss\MARIO%20DBA%20STUDENTS\UHCL_Dissertation_Template_Files_for_Windows%20(1)\DissertationTemplateShel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FFA9A-5FD0-4D25-9288-7D372BD90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DissertationTemplateShell.dotx</Template>
  <TotalTime>1</TotalTime>
  <Pages>23</Pages>
  <Words>1590</Words>
  <Characters>9065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SSBM</dc:creator>
  <cp:keywords/>
  <dc:description/>
  <cp:lastModifiedBy>Hari Thapliyal</cp:lastModifiedBy>
  <cp:revision>2</cp:revision>
  <cp:lastPrinted>2016-12-08T23:23:00Z</cp:lastPrinted>
  <dcterms:created xsi:type="dcterms:W3CDTF">2022-03-29T06:24:00Z</dcterms:created>
  <dcterms:modified xsi:type="dcterms:W3CDTF">2022-03-29T06:24:00Z</dcterms:modified>
</cp:coreProperties>
</file>